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4391198" w:displacedByCustomXml="next"/>
    <w:bookmarkEnd w:id="0" w:displacedByCustomXml="next"/>
    <w:bookmarkStart w:id="1" w:name="_Hlk516085714" w:displacedByCustomXml="next"/>
    <w:sdt>
      <w:sdtPr>
        <w:rPr>
          <w:lang w:val="fr-FR"/>
        </w:rPr>
        <w:id w:val="-388415555"/>
        <w:docPartObj>
          <w:docPartGallery w:val="Cover Pages"/>
          <w:docPartUnique/>
        </w:docPartObj>
      </w:sdtPr>
      <w:sdtEndPr/>
      <w:sdtContent>
        <w:sdt>
          <w:sdtPr>
            <w:rPr>
              <w:lang w:val="fr-FR"/>
            </w:rPr>
            <w:id w:val="596752214"/>
            <w:docPartObj>
              <w:docPartGallery w:val="Cover Pages"/>
              <w:docPartUnique/>
            </w:docPartObj>
          </w:sdtPr>
          <w:sdtEndPr/>
          <w:sdtContent>
            <w:p w:rsidR="004A44FC" w:rsidRDefault="004A44FC" w:rsidP="00856ED2">
              <w:pPr>
                <w:pStyle w:val="Logo"/>
                <w:rPr>
                  <w:noProof/>
                  <w:lang w:val="fr-FR" w:eastAsia="fr-FR"/>
                </w:rPr>
              </w:pPr>
              <w:r>
                <w:rPr>
                  <w:noProof/>
                  <w:lang w:val="fr-FR" w:eastAsia="fr-FR"/>
                </w:rPr>
                <w:drawing>
                  <wp:anchor distT="0" distB="0" distL="114300" distR="114300" simplePos="0" relativeHeight="251683840" behindDoc="1" locked="0" layoutInCell="1" allowOverlap="1" wp14:anchorId="2B968B1A" wp14:editId="49631DC4">
                    <wp:simplePos x="0" y="0"/>
                    <wp:positionH relativeFrom="margin">
                      <wp:align>left</wp:align>
                    </wp:positionH>
                    <wp:positionV relativeFrom="paragraph">
                      <wp:posOffset>398055</wp:posOffset>
                    </wp:positionV>
                    <wp:extent cx="2101850" cy="914400"/>
                    <wp:effectExtent l="0" t="0" r="0" b="0"/>
                    <wp:wrapTight wrapText="bothSides">
                      <wp:wrapPolygon edited="0">
                        <wp:start x="0" y="0"/>
                        <wp:lineTo x="0" y="21150"/>
                        <wp:lineTo x="21339" y="21150"/>
                        <wp:lineTo x="21339"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ESCARTES.jpg"/>
                            <pic:cNvPicPr/>
                          </pic:nvPicPr>
                          <pic:blipFill rotWithShape="1">
                            <a:blip r:embed="rId10"/>
                            <a:srcRect r="33434"/>
                            <a:stretch/>
                          </pic:blipFill>
                          <pic:spPr bwMode="auto">
                            <a:xfrm>
                              <a:off x="0" y="0"/>
                              <a:ext cx="2132152" cy="9275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56ED2" w:rsidRPr="00856ED2" w:rsidRDefault="00460BD3" w:rsidP="00856ED2">
              <w:pPr>
                <w:pStyle w:val="Logo"/>
                <w:rPr>
                  <w:lang w:val="fr-FR"/>
                </w:rPr>
              </w:pPr>
              <w:r w:rsidRPr="00856ED2">
                <w:rPr>
                  <w:noProof/>
                  <w:lang w:val="fr-FR" w:eastAsia="fr-FR"/>
                </w:rPr>
                <mc:AlternateContent>
                  <mc:Choice Requires="wps">
                    <w:drawing>
                      <wp:anchor distT="0" distB="0" distL="114300" distR="114300" simplePos="0" relativeHeight="251660288" behindDoc="0" locked="0" layoutInCell="1" allowOverlap="1" wp14:anchorId="7A79C051" wp14:editId="2BD3D4A5">
                        <wp:simplePos x="0" y="0"/>
                        <wp:positionH relativeFrom="margin">
                          <wp:align>left</wp:align>
                        </wp:positionH>
                        <wp:positionV relativeFrom="margin">
                          <wp:posOffset>409813</wp:posOffset>
                        </wp:positionV>
                        <wp:extent cx="5811852" cy="897570"/>
                        <wp:effectExtent l="0" t="0" r="6985" b="0"/>
                        <wp:wrapNone/>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811852" cy="89757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64" w:type="pct"/>
                                      <w:tblCellMar>
                                        <w:left w:w="0" w:type="dxa"/>
                                        <w:right w:w="0" w:type="dxa"/>
                                      </w:tblCellMar>
                                      <w:tblLook w:val="04A0" w:firstRow="1" w:lastRow="0" w:firstColumn="1" w:lastColumn="0" w:noHBand="0" w:noVBand="1"/>
                                      <w:tblDescription w:val="Informations de contact de la société"/>
                                    </w:tblPr>
                                    <w:tblGrid>
                                      <w:gridCol w:w="2562"/>
                                      <w:gridCol w:w="21"/>
                                      <w:gridCol w:w="2983"/>
                                      <w:gridCol w:w="378"/>
                                      <w:gridCol w:w="2618"/>
                                    </w:tblGrid>
                                    <w:tr w:rsidR="00E8649A" w:rsidRPr="00E31F6A" w:rsidTr="004A44FC">
                                      <w:tc>
                                        <w:tcPr>
                                          <w:tcW w:w="1496" w:type="pct"/>
                                        </w:tcPr>
                                        <w:p w:rsidR="00E8649A" w:rsidRPr="00790A4C" w:rsidRDefault="00E8649A">
                                          <w:pPr>
                                            <w:pStyle w:val="Coordonnes"/>
                                            <w:rPr>
                                              <w:lang w:val="fr-FR"/>
                                            </w:rPr>
                                          </w:pPr>
                                        </w:p>
                                      </w:tc>
                                      <w:tc>
                                        <w:tcPr>
                                          <w:tcW w:w="12" w:type="pct"/>
                                        </w:tcPr>
                                        <w:p w:rsidR="00E8649A" w:rsidRPr="00790A4C" w:rsidRDefault="00E8649A">
                                          <w:pPr>
                                            <w:pStyle w:val="Coordonnes"/>
                                            <w:rPr>
                                              <w:lang w:val="fr-FR"/>
                                            </w:rPr>
                                          </w:pPr>
                                        </w:p>
                                      </w:tc>
                                      <w:sdt>
                                        <w:sdtPr>
                                          <w:rPr>
                                            <w:sz w:val="24"/>
                                          </w:rPr>
                                          <w:alias w:val="Adresse"/>
                                          <w:tag w:val=""/>
                                          <w:id w:val="1288624323"/>
                                          <w:placeholder>
                                            <w:docPart w:val="74580777921C4EA7A2F0A4F3A8B5DA0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2" w:type="pct"/>
                                            </w:tcPr>
                                            <w:p w:rsidR="00E8649A" w:rsidRDefault="00E8649A" w:rsidP="00E22A78">
                                              <w:pPr>
                                                <w:pStyle w:val="Coordonnes"/>
                                                <w:spacing w:line="480" w:lineRule="auto"/>
                                                <w:jc w:val="center"/>
                                              </w:pPr>
                                              <w:r w:rsidRPr="00E22A78">
                                                <w:rPr>
                                                  <w:sz w:val="24"/>
                                                </w:rPr>
                                                <w:t>MENDES Cindy</w:t>
                                              </w:r>
                                              <w:r w:rsidRPr="00E22A78">
                                                <w:rPr>
                                                  <w:sz w:val="24"/>
                                                </w:rPr>
                                                <w:br/>
                                              </w:r>
                                              <w:r>
                                                <w:rPr>
                                                  <w:sz w:val="24"/>
                                                </w:rPr>
                                                <w:t>DIAS</w:t>
                                              </w:r>
                                              <w:r w:rsidRPr="00E22A78">
                                                <w:rPr>
                                                  <w:sz w:val="24"/>
                                                </w:rPr>
                                                <w:t xml:space="preserve"> </w:t>
                                              </w:r>
                                              <w:r>
                                                <w:rPr>
                                                  <w:sz w:val="24"/>
                                                </w:rPr>
                                                <w:t>Julien</w:t>
                                              </w:r>
                                            </w:p>
                                          </w:tc>
                                        </w:sdtContent>
                                      </w:sdt>
                                      <w:tc>
                                        <w:tcPr>
                                          <w:tcW w:w="221" w:type="pct"/>
                                        </w:tcPr>
                                        <w:p w:rsidR="00E8649A" w:rsidRDefault="00E8649A">
                                          <w:pPr>
                                            <w:pStyle w:val="Coordonnes"/>
                                          </w:pPr>
                                        </w:p>
                                      </w:tc>
                                      <w:tc>
                                        <w:tcPr>
                                          <w:tcW w:w="1529" w:type="pct"/>
                                        </w:tcPr>
                                        <w:sdt>
                                          <w:sdtPr>
                                            <w:rPr>
                                              <w:sz w:val="24"/>
                                            </w:rPr>
                                            <w:alias w:val="Adresse de messagerie"/>
                                            <w:tag w:val=""/>
                                            <w:id w:val="293719199"/>
                                            <w:placeholder>
                                              <w:docPart w:val="46F38B825C8D41D79CF9092FD021E9B7"/>
                                            </w:placeholder>
                                            <w:dataBinding w:prefixMappings="xmlns:ns0='http://schemas.microsoft.com/office/2006/coverPageProps' " w:xpath="/ns0:CoverPageProperties[1]/ns0:CompanyEmail[1]" w:storeItemID="{55AF091B-3C7A-41E3-B477-F2FDAA23CFDA}"/>
                                            <w15:appearance w15:val="hidden"/>
                                            <w:text/>
                                          </w:sdtPr>
                                          <w:sdtEndPr/>
                                          <w:sdtContent>
                                            <w:p w:rsidR="00E8649A" w:rsidRPr="00790A4C" w:rsidRDefault="00754C68" w:rsidP="00E22A78">
                                              <w:pPr>
                                                <w:pStyle w:val="Coordonnes"/>
                                                <w:spacing w:line="480" w:lineRule="auto"/>
                                                <w:jc w:val="right"/>
                                                <w:rPr>
                                                  <w:lang w:val="fr-FR"/>
                                                </w:rPr>
                                              </w:pPr>
                                              <w:r w:rsidRPr="00E22A78">
                                                <w:rPr>
                                                  <w:sz w:val="24"/>
                                                </w:rPr>
                                                <w:t xml:space="preserve">Groupe </w:t>
                                              </w:r>
                                              <w:r>
                                                <w:rPr>
                                                  <w:sz w:val="24"/>
                                                </w:rPr>
                                                <w:t>203</w:t>
                                              </w:r>
                                            </w:p>
                                          </w:sdtContent>
                                        </w:sdt>
                                        <w:p w:rsidR="00E8649A" w:rsidRPr="00790A4C" w:rsidRDefault="001A0332" w:rsidP="00E22A78">
                                          <w:pPr>
                                            <w:pStyle w:val="Coordonnes"/>
                                            <w:spacing w:line="480" w:lineRule="auto"/>
                                            <w:jc w:val="right"/>
                                            <w:rPr>
                                              <w:lang w:val="fr-FR"/>
                                            </w:rPr>
                                          </w:pPr>
                                          <w:sdt>
                                            <w:sdtPr>
                                              <w:rPr>
                                                <w:sz w:val="24"/>
                                              </w:rPr>
                                              <w:alias w:val="Adresse web"/>
                                              <w:tag w:val=""/>
                                              <w:id w:val="1183552294"/>
                                              <w:placeholder>
                                                <w:docPart w:val="6650B081553C407A98A6A1E1E87B4F1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649A" w:rsidRPr="00E22A78">
                                                <w:rPr>
                                                  <w:sz w:val="24"/>
                                                </w:rPr>
                                                <w:t xml:space="preserve">Groupe </w:t>
                                              </w:r>
                                              <w:r w:rsidR="00FC7269">
                                                <w:rPr>
                                                  <w:sz w:val="24"/>
                                                </w:rPr>
                                                <w:t>203</w:t>
                                              </w:r>
                                            </w:sdtContent>
                                          </w:sdt>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r>
                                            <w:rPr>
                                              <w:sz w:val="24"/>
                                            </w:rPr>
                                            <w:t>TELLIER C</w:t>
                                          </w:r>
                                          <w:r w:rsidR="00330BB2">
                                            <w:rPr>
                                              <w:sz w:val="24"/>
                                            </w:rPr>
                                            <w:t>yril</w:t>
                                          </w: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r>
                                            <w:rPr>
                                              <w:sz w:val="24"/>
                                            </w:rPr>
                                            <w:t>Groupe 203</w:t>
                                          </w:r>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p>
                                      </w:tc>
                                    </w:tr>
                                  </w:tbl>
                                  <w:p w:rsidR="00E8649A" w:rsidRPr="00790A4C" w:rsidRDefault="00E8649A" w:rsidP="00856ED2">
                                    <w:pPr>
                                      <w:pStyle w:val="Espacedutableau"/>
                                      <w:rPr>
                                        <w:lang w:val="fr-F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9C051"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32.25pt;width:457.65pt;height:70.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" fillcolor="#f24f4f [3204]" stroked="f" strokeweight=".5pt">
                        <v:textbox inset="12.96pt,0,12.96pt,0">
                          <w:txbxContent>
                            <w:tbl>
                              <w:tblPr>
                                <w:tblW w:w="4964" w:type="pct"/>
                                <w:tblCellMar>
                                  <w:left w:w="0" w:type="dxa"/>
                                  <w:right w:w="0" w:type="dxa"/>
                                </w:tblCellMar>
                                <w:tblLook w:val="04A0" w:firstRow="1" w:lastRow="0" w:firstColumn="1" w:lastColumn="0" w:noHBand="0" w:noVBand="1"/>
                                <w:tblDescription w:val="Informations de contact de la société"/>
                              </w:tblPr>
                              <w:tblGrid>
                                <w:gridCol w:w="2562"/>
                                <w:gridCol w:w="21"/>
                                <w:gridCol w:w="2983"/>
                                <w:gridCol w:w="378"/>
                                <w:gridCol w:w="2618"/>
                              </w:tblGrid>
                              <w:tr w:rsidR="00E8649A" w:rsidRPr="00E31F6A" w:rsidTr="004A44FC">
                                <w:tc>
                                  <w:tcPr>
                                    <w:tcW w:w="1496" w:type="pct"/>
                                  </w:tcPr>
                                  <w:p w:rsidR="00E8649A" w:rsidRPr="00790A4C" w:rsidRDefault="00E8649A">
                                    <w:pPr>
                                      <w:pStyle w:val="Coordonnes"/>
                                      <w:rPr>
                                        <w:lang w:val="fr-FR"/>
                                      </w:rPr>
                                    </w:pPr>
                                  </w:p>
                                </w:tc>
                                <w:tc>
                                  <w:tcPr>
                                    <w:tcW w:w="12" w:type="pct"/>
                                  </w:tcPr>
                                  <w:p w:rsidR="00E8649A" w:rsidRPr="00790A4C" w:rsidRDefault="00E8649A">
                                    <w:pPr>
                                      <w:pStyle w:val="Coordonnes"/>
                                      <w:rPr>
                                        <w:lang w:val="fr-FR"/>
                                      </w:rPr>
                                    </w:pPr>
                                  </w:p>
                                </w:tc>
                                <w:sdt>
                                  <w:sdtPr>
                                    <w:rPr>
                                      <w:sz w:val="24"/>
                                    </w:rPr>
                                    <w:alias w:val="Adresse"/>
                                    <w:tag w:val=""/>
                                    <w:id w:val="1288624323"/>
                                    <w:placeholder>
                                      <w:docPart w:val="74580777921C4EA7A2F0A4F3A8B5DA01"/>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742" w:type="pct"/>
                                      </w:tcPr>
                                      <w:p w:rsidR="00E8649A" w:rsidRDefault="00E8649A" w:rsidP="00E22A78">
                                        <w:pPr>
                                          <w:pStyle w:val="Coordonnes"/>
                                          <w:spacing w:line="480" w:lineRule="auto"/>
                                          <w:jc w:val="center"/>
                                        </w:pPr>
                                        <w:r w:rsidRPr="00E22A78">
                                          <w:rPr>
                                            <w:sz w:val="24"/>
                                          </w:rPr>
                                          <w:t>MENDES Cindy</w:t>
                                        </w:r>
                                        <w:r w:rsidRPr="00E22A78">
                                          <w:rPr>
                                            <w:sz w:val="24"/>
                                          </w:rPr>
                                          <w:br/>
                                        </w:r>
                                        <w:r>
                                          <w:rPr>
                                            <w:sz w:val="24"/>
                                          </w:rPr>
                                          <w:t>DIAS</w:t>
                                        </w:r>
                                        <w:r w:rsidRPr="00E22A78">
                                          <w:rPr>
                                            <w:sz w:val="24"/>
                                          </w:rPr>
                                          <w:t xml:space="preserve"> </w:t>
                                        </w:r>
                                        <w:r>
                                          <w:rPr>
                                            <w:sz w:val="24"/>
                                          </w:rPr>
                                          <w:t>Julien</w:t>
                                        </w:r>
                                      </w:p>
                                    </w:tc>
                                  </w:sdtContent>
                                </w:sdt>
                                <w:tc>
                                  <w:tcPr>
                                    <w:tcW w:w="221" w:type="pct"/>
                                  </w:tcPr>
                                  <w:p w:rsidR="00E8649A" w:rsidRDefault="00E8649A">
                                    <w:pPr>
                                      <w:pStyle w:val="Coordonnes"/>
                                    </w:pPr>
                                  </w:p>
                                </w:tc>
                                <w:tc>
                                  <w:tcPr>
                                    <w:tcW w:w="1529" w:type="pct"/>
                                  </w:tcPr>
                                  <w:sdt>
                                    <w:sdtPr>
                                      <w:rPr>
                                        <w:sz w:val="24"/>
                                      </w:rPr>
                                      <w:alias w:val="Adresse de messagerie"/>
                                      <w:tag w:val=""/>
                                      <w:id w:val="293719199"/>
                                      <w:placeholder>
                                        <w:docPart w:val="46F38B825C8D41D79CF9092FD021E9B7"/>
                                      </w:placeholder>
                                      <w:dataBinding w:prefixMappings="xmlns:ns0='http://schemas.microsoft.com/office/2006/coverPageProps' " w:xpath="/ns0:CoverPageProperties[1]/ns0:CompanyEmail[1]" w:storeItemID="{55AF091B-3C7A-41E3-B477-F2FDAA23CFDA}"/>
                                      <w15:appearance w15:val="hidden"/>
                                      <w:text/>
                                    </w:sdtPr>
                                    <w:sdtEndPr/>
                                    <w:sdtContent>
                                      <w:p w:rsidR="00E8649A" w:rsidRPr="00790A4C" w:rsidRDefault="00754C68" w:rsidP="00E22A78">
                                        <w:pPr>
                                          <w:pStyle w:val="Coordonnes"/>
                                          <w:spacing w:line="480" w:lineRule="auto"/>
                                          <w:jc w:val="right"/>
                                          <w:rPr>
                                            <w:lang w:val="fr-FR"/>
                                          </w:rPr>
                                        </w:pPr>
                                        <w:r w:rsidRPr="00E22A78">
                                          <w:rPr>
                                            <w:sz w:val="24"/>
                                          </w:rPr>
                                          <w:t xml:space="preserve">Groupe </w:t>
                                        </w:r>
                                        <w:r>
                                          <w:rPr>
                                            <w:sz w:val="24"/>
                                          </w:rPr>
                                          <w:t>203</w:t>
                                        </w:r>
                                      </w:p>
                                    </w:sdtContent>
                                  </w:sdt>
                                  <w:p w:rsidR="00E8649A" w:rsidRPr="00790A4C" w:rsidRDefault="001A0332" w:rsidP="00E22A78">
                                    <w:pPr>
                                      <w:pStyle w:val="Coordonnes"/>
                                      <w:spacing w:line="480" w:lineRule="auto"/>
                                      <w:jc w:val="right"/>
                                      <w:rPr>
                                        <w:lang w:val="fr-FR"/>
                                      </w:rPr>
                                    </w:pPr>
                                    <w:sdt>
                                      <w:sdtPr>
                                        <w:rPr>
                                          <w:sz w:val="24"/>
                                        </w:rPr>
                                        <w:alias w:val="Adresse web"/>
                                        <w:tag w:val=""/>
                                        <w:id w:val="1183552294"/>
                                        <w:placeholder>
                                          <w:docPart w:val="6650B081553C407A98A6A1E1E87B4F19"/>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E8649A" w:rsidRPr="00E22A78">
                                          <w:rPr>
                                            <w:sz w:val="24"/>
                                          </w:rPr>
                                          <w:t xml:space="preserve">Groupe </w:t>
                                        </w:r>
                                        <w:r w:rsidR="00FC7269">
                                          <w:rPr>
                                            <w:sz w:val="24"/>
                                          </w:rPr>
                                          <w:t>203</w:t>
                                        </w:r>
                                      </w:sdtContent>
                                    </w:sdt>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r>
                                      <w:rPr>
                                        <w:sz w:val="24"/>
                                      </w:rPr>
                                      <w:t>TELLIER C</w:t>
                                    </w:r>
                                    <w:r w:rsidR="00330BB2">
                                      <w:rPr>
                                        <w:sz w:val="24"/>
                                      </w:rPr>
                                      <w:t>yril</w:t>
                                    </w: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r>
                                      <w:rPr>
                                        <w:sz w:val="24"/>
                                      </w:rPr>
                                      <w:t>Groupe 203</w:t>
                                    </w:r>
                                  </w:p>
                                </w:tc>
                              </w:tr>
                              <w:tr w:rsidR="00FC7269" w:rsidRPr="00E31F6A" w:rsidTr="004A44FC">
                                <w:tc>
                                  <w:tcPr>
                                    <w:tcW w:w="1496" w:type="pct"/>
                                  </w:tcPr>
                                  <w:p w:rsidR="00FC7269" w:rsidRDefault="00FC7269">
                                    <w:pPr>
                                      <w:pStyle w:val="Coordonnes"/>
                                      <w:rPr>
                                        <w:noProof/>
                                        <w:lang w:val="fr-FR" w:eastAsia="fr-FR"/>
                                      </w:rPr>
                                    </w:pPr>
                                  </w:p>
                                </w:tc>
                                <w:tc>
                                  <w:tcPr>
                                    <w:tcW w:w="12" w:type="pct"/>
                                  </w:tcPr>
                                  <w:p w:rsidR="00FC7269" w:rsidRPr="00790A4C" w:rsidRDefault="00FC7269">
                                    <w:pPr>
                                      <w:pStyle w:val="Coordonnes"/>
                                      <w:rPr>
                                        <w:lang w:val="fr-FR"/>
                                      </w:rPr>
                                    </w:pPr>
                                  </w:p>
                                </w:tc>
                                <w:tc>
                                  <w:tcPr>
                                    <w:tcW w:w="1742" w:type="pct"/>
                                  </w:tcPr>
                                  <w:p w:rsidR="00FC7269" w:rsidRDefault="00FC7269" w:rsidP="00E22A78">
                                    <w:pPr>
                                      <w:pStyle w:val="Coordonnes"/>
                                      <w:spacing w:line="480" w:lineRule="auto"/>
                                      <w:jc w:val="center"/>
                                      <w:rPr>
                                        <w:sz w:val="24"/>
                                      </w:rPr>
                                    </w:pPr>
                                  </w:p>
                                </w:tc>
                                <w:tc>
                                  <w:tcPr>
                                    <w:tcW w:w="221" w:type="pct"/>
                                  </w:tcPr>
                                  <w:p w:rsidR="00FC7269" w:rsidRDefault="00FC7269">
                                    <w:pPr>
                                      <w:pStyle w:val="Coordonnes"/>
                                    </w:pPr>
                                  </w:p>
                                </w:tc>
                                <w:tc>
                                  <w:tcPr>
                                    <w:tcW w:w="1529" w:type="pct"/>
                                  </w:tcPr>
                                  <w:p w:rsidR="00FC7269" w:rsidRDefault="00FC7269" w:rsidP="00E22A78">
                                    <w:pPr>
                                      <w:pStyle w:val="Coordonnes"/>
                                      <w:spacing w:line="480" w:lineRule="auto"/>
                                      <w:jc w:val="right"/>
                                      <w:rPr>
                                        <w:sz w:val="24"/>
                                      </w:rPr>
                                    </w:pPr>
                                  </w:p>
                                </w:tc>
                              </w:tr>
                            </w:tbl>
                            <w:p w:rsidR="00E8649A" w:rsidRPr="00790A4C" w:rsidRDefault="00E8649A" w:rsidP="00856ED2">
                              <w:pPr>
                                <w:pStyle w:val="Espacedutableau"/>
                                <w:rPr>
                                  <w:lang w:val="fr-FR"/>
                                </w:rPr>
                              </w:pPr>
                            </w:p>
                          </w:txbxContent>
                        </v:textbox>
                        <w10:wrap anchorx="margin" anchory="margin"/>
                      </v:shape>
                    </w:pict>
                  </mc:Fallback>
                </mc:AlternateContent>
              </w:r>
            </w:p>
            <w:p w:rsidR="00856ED2" w:rsidRPr="00856ED2" w:rsidRDefault="00856ED2" w:rsidP="00856ED2">
              <w:pPr>
                <w:rPr>
                  <w:lang w:val="fr-FR"/>
                </w:rPr>
              </w:pPr>
            </w:p>
            <w:p w:rsidR="00856ED2" w:rsidRPr="00856ED2" w:rsidRDefault="004A44FC" w:rsidP="00E22A78">
              <w:pPr>
                <w:rPr>
                  <w:lang w:val="fr-FR"/>
                </w:rPr>
              </w:pPr>
              <w:r w:rsidRPr="00856ED2">
                <w:rPr>
                  <w:noProof/>
                  <w:lang w:val="fr-FR" w:eastAsia="fr-FR"/>
                </w:rPr>
                <w:t xml:space="preserve"> </w:t>
              </w:r>
              <w:r w:rsidR="00164769" w:rsidRPr="00856ED2">
                <w:rPr>
                  <w:noProof/>
                  <w:lang w:val="fr-FR" w:eastAsia="fr-FR"/>
                </w:rPr>
                <mc:AlternateContent>
                  <mc:Choice Requires="wps">
                    <w:drawing>
                      <wp:anchor distT="0" distB="0" distL="114300" distR="114300" simplePos="0" relativeHeight="251659264" behindDoc="0" locked="0" layoutInCell="1" allowOverlap="1" wp14:anchorId="78918319" wp14:editId="015F4907">
                        <wp:simplePos x="0" y="0"/>
                        <wp:positionH relativeFrom="margin">
                          <wp:align>left</wp:align>
                        </wp:positionH>
                        <wp:positionV relativeFrom="margin">
                          <wp:posOffset>3191013</wp:posOffset>
                        </wp:positionV>
                        <wp:extent cx="5486400" cy="2894275"/>
                        <wp:effectExtent l="0" t="0" r="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2894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49A" w:rsidRPr="00790A4C" w:rsidRDefault="001A0332" w:rsidP="00856ED2">
                                    <w:pPr>
                                      <w:pStyle w:val="Titre"/>
                                      <w:rPr>
                                        <w:lang w:val="fr-FR"/>
                                      </w:rPr>
                                    </w:pPr>
                                    <w:sdt>
                                      <w:sdtPr>
                                        <w:rPr>
                                          <w:lang w:val="fr-FR"/>
                                        </w:rPr>
                                        <w:alias w:val="Titre"/>
                                        <w:tag w:val=""/>
                                        <w:id w:val="171276544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49A" w:rsidRPr="00B76BDF">
                                          <w:rPr>
                                            <w:lang w:val="fr-FR"/>
                                          </w:rPr>
                                          <w:t>Dossier de développement logiciel</w:t>
                                        </w:r>
                                      </w:sdtContent>
                                    </w:sdt>
                                  </w:p>
                                  <w:p w:rsidR="00E8649A" w:rsidRPr="00164769" w:rsidRDefault="001A0332" w:rsidP="00856ED2">
                                    <w:pPr>
                                      <w:pStyle w:val="Sous-titre"/>
                                      <w:rPr>
                                        <w:sz w:val="28"/>
                                        <w:lang w:val="fr-FR"/>
                                      </w:rPr>
                                    </w:pPr>
                                    <w:sdt>
                                      <w:sdtPr>
                                        <w:rPr>
                                          <w:i/>
                                          <w:sz w:val="28"/>
                                          <w:lang w:val="fr-FR"/>
                                        </w:rPr>
                                        <w:alias w:val="Sous-titre"/>
                                        <w:tag w:val=""/>
                                        <w:id w:val="371198168"/>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8649A" w:rsidRPr="002F3C1C">
                                          <w:rPr>
                                            <w:i/>
                                            <w:sz w:val="28"/>
                                            <w:lang w:val="fr-FR"/>
                                          </w:rPr>
                                          <w:t xml:space="preserve">PROJET </w:t>
                                        </w:r>
                                        <w:proofErr w:type="spellStart"/>
                                        <w:r w:rsidR="00E623A2">
                                          <w:rPr>
                                            <w:i/>
                                            <w:sz w:val="28"/>
                                            <w:lang w:val="fr-FR"/>
                                          </w:rPr>
                                          <w:t>AppServ</w:t>
                                        </w:r>
                                        <w:proofErr w:type="spellEnd"/>
                                        <w:r w:rsidR="00E623A2">
                                          <w:rPr>
                                            <w:i/>
                                            <w:sz w:val="28"/>
                                            <w:lang w:val="fr-FR"/>
                                          </w:rPr>
                                          <w:t xml:space="preserve"> Java</w:t>
                                        </w:r>
                                        <w:r w:rsidR="00E8649A" w:rsidRPr="002F3C1C">
                                          <w:rPr>
                                            <w:i/>
                                            <w:sz w:val="28"/>
                                            <w:lang w:val="fr-FR"/>
                                          </w:rPr>
                                          <w:t xml:space="preserve"> – </w:t>
                                        </w:r>
                                        <w:r w:rsidR="00A76179" w:rsidRPr="002F3C1C">
                                          <w:rPr>
                                            <w:i/>
                                            <w:sz w:val="28"/>
                                            <w:lang w:val="fr-FR"/>
                                          </w:rPr>
                                          <w:t>‘</w:t>
                                        </w:r>
                                        <w:r w:rsidR="00A24824">
                                          <w:rPr>
                                            <w:i/>
                                            <w:sz w:val="28"/>
                                            <w:lang w:val="fr-FR"/>
                                          </w:rPr>
                                          <w:t xml:space="preserve"> </w:t>
                                        </w:r>
                                        <w:r w:rsidR="00E623A2">
                                          <w:rPr>
                                            <w:i/>
                                            <w:sz w:val="28"/>
                                            <w:lang w:val="fr-FR"/>
                                          </w:rPr>
                                          <w:t>Réservation/emprunt/retour bibliothèque</w:t>
                                        </w:r>
                                        <w:r w:rsidR="00A24824">
                                          <w:rPr>
                                            <w:i/>
                                            <w:sz w:val="28"/>
                                            <w:lang w:val="fr-FR"/>
                                          </w:rPr>
                                          <w:t xml:space="preserve"> </w:t>
                                        </w:r>
                                        <w:r w:rsidR="002F3C1C" w:rsidRPr="002F3C1C">
                                          <w:rPr>
                                            <w:i/>
                                            <w:sz w:val="28"/>
                                            <w:lang w:val="fr-FR"/>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 w14:anchorId="78918319" id="Zone de texte 2" o:spid="_x0000_s1027" type="#_x0000_t202" alt="Zone de texte affichant le titre et le sous-titre du document" style="position:absolute;margin-left:0;margin-top:251.25pt;width:6in;height:227.9pt;z-index:251659264;visibility:visible;mso-wrap-style:square;mso-width-percent:850;mso-height-percent:0;mso-wrap-distance-left:9pt;mso-wrap-distance-top:0;mso-wrap-distance-right:9pt;mso-wrap-distance-bottom:0;mso-position-horizontal:left;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" filled="f" stroked="f" strokeweight=".5pt">
                        <v:textbox inset="0,0,0,0">
                          <w:txbxContent>
                            <w:p w:rsidR="00E8649A" w:rsidRPr="00790A4C" w:rsidRDefault="003C4D1B" w:rsidP="00856ED2">
                              <w:pPr>
                                <w:pStyle w:val="Titre"/>
                                <w:rPr>
                                  <w:lang w:val="fr-FR"/>
                                </w:rPr>
                              </w:pPr>
                              <w:sdt>
                                <w:sdtPr>
                                  <w:rPr>
                                    <w:lang w:val="fr-FR"/>
                                  </w:rPr>
                                  <w:alias w:val="Titre"/>
                                  <w:tag w:val=""/>
                                  <w:id w:val="171276544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8649A" w:rsidRPr="00B76BDF">
                                    <w:rPr>
                                      <w:lang w:val="fr-FR"/>
                                    </w:rPr>
                                    <w:t>Dossier de développement logiciel</w:t>
                                  </w:r>
                                </w:sdtContent>
                              </w:sdt>
                            </w:p>
                            <w:p w:rsidR="00E8649A" w:rsidRPr="00164769" w:rsidRDefault="003C4D1B" w:rsidP="00856ED2">
                              <w:pPr>
                                <w:pStyle w:val="Sous-titre"/>
                                <w:rPr>
                                  <w:sz w:val="28"/>
                                  <w:lang w:val="fr-FR"/>
                                </w:rPr>
                              </w:pPr>
                              <w:sdt>
                                <w:sdtPr>
                                  <w:rPr>
                                    <w:i/>
                                    <w:sz w:val="28"/>
                                    <w:lang w:val="fr-FR"/>
                                  </w:rPr>
                                  <w:alias w:val="Sous-titre"/>
                                  <w:tag w:val=""/>
                                  <w:id w:val="371198168"/>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8649A" w:rsidRPr="002F3C1C">
                                    <w:rPr>
                                      <w:i/>
                                      <w:sz w:val="28"/>
                                      <w:lang w:val="fr-FR"/>
                                    </w:rPr>
                                    <w:t xml:space="preserve">PROJET </w:t>
                                  </w:r>
                                  <w:proofErr w:type="spellStart"/>
                                  <w:r w:rsidR="00E623A2">
                                    <w:rPr>
                                      <w:i/>
                                      <w:sz w:val="28"/>
                                      <w:lang w:val="fr-FR"/>
                                    </w:rPr>
                                    <w:t>AppServ</w:t>
                                  </w:r>
                                  <w:proofErr w:type="spellEnd"/>
                                  <w:r w:rsidR="00E623A2">
                                    <w:rPr>
                                      <w:i/>
                                      <w:sz w:val="28"/>
                                      <w:lang w:val="fr-FR"/>
                                    </w:rPr>
                                    <w:t xml:space="preserve"> Java</w:t>
                                  </w:r>
                                  <w:r w:rsidR="00E8649A" w:rsidRPr="002F3C1C">
                                    <w:rPr>
                                      <w:i/>
                                      <w:sz w:val="28"/>
                                      <w:lang w:val="fr-FR"/>
                                    </w:rPr>
                                    <w:t xml:space="preserve"> – </w:t>
                                  </w:r>
                                  <w:r w:rsidR="00A76179" w:rsidRPr="002F3C1C">
                                    <w:rPr>
                                      <w:i/>
                                      <w:sz w:val="28"/>
                                      <w:lang w:val="fr-FR"/>
                                    </w:rPr>
                                    <w:t>‘</w:t>
                                  </w:r>
                                  <w:r w:rsidR="00A24824">
                                    <w:rPr>
                                      <w:i/>
                                      <w:sz w:val="28"/>
                                      <w:lang w:val="fr-FR"/>
                                    </w:rPr>
                                    <w:t xml:space="preserve"> </w:t>
                                  </w:r>
                                  <w:r w:rsidR="00E623A2">
                                    <w:rPr>
                                      <w:i/>
                                      <w:sz w:val="28"/>
                                      <w:lang w:val="fr-FR"/>
                                    </w:rPr>
                                    <w:t>Réservation/emprunt/retour bibliothèque</w:t>
                                  </w:r>
                                  <w:r w:rsidR="00A24824">
                                    <w:rPr>
                                      <w:i/>
                                      <w:sz w:val="28"/>
                                      <w:lang w:val="fr-FR"/>
                                    </w:rPr>
                                    <w:t xml:space="preserve"> </w:t>
                                  </w:r>
                                  <w:r w:rsidR="002F3C1C" w:rsidRPr="002F3C1C">
                                    <w:rPr>
                                      <w:i/>
                                      <w:sz w:val="28"/>
                                      <w:lang w:val="fr-FR"/>
                                    </w:rPr>
                                    <w:t>’</w:t>
                                  </w:r>
                                </w:sdtContent>
                              </w:sdt>
                            </w:p>
                          </w:txbxContent>
                        </v:textbox>
                        <w10:wrap type="topAndBottom" anchorx="margin" anchory="margin"/>
                      </v:shape>
                    </w:pict>
                  </mc:Fallback>
                </mc:AlternateContent>
              </w:r>
              <w:r w:rsidR="00856ED2" w:rsidRPr="00856ED2">
                <w:rPr>
                  <w:lang w:val="fr-FR"/>
                </w:rPr>
                <w:br w:type="page"/>
              </w:r>
            </w:p>
          </w:sdtContent>
        </w:sdt>
        <w:p w:rsidR="0031285C" w:rsidRDefault="001A0332" w:rsidP="0031285C">
          <w:pPr>
            <w:rPr>
              <w:lang w:val="fr-FR"/>
            </w:rPr>
          </w:pPr>
        </w:p>
      </w:sdtContent>
    </w:sdt>
    <w:bookmarkStart w:id="2" w:name="_Toc534963734" w:displacedByCustomXml="prev"/>
    <w:p w:rsidR="00C02C97" w:rsidRPr="0031285C" w:rsidRDefault="00E22A78" w:rsidP="0031285C">
      <w:pPr>
        <w:pStyle w:val="Titre1"/>
        <w:rPr>
          <w:rFonts w:asciiTheme="minorHAnsi" w:hAnsiTheme="minorHAnsi"/>
          <w:color w:val="4C483D" w:themeColor="text2"/>
          <w:lang w:val="fr-FR"/>
        </w:rPr>
      </w:pPr>
      <w:r>
        <w:rPr>
          <w:lang w:val="fr-FR"/>
        </w:rPr>
        <w:t>Présentation du projet</w:t>
      </w:r>
      <w:bookmarkEnd w:id="2"/>
    </w:p>
    <w:p w:rsidR="00784C61" w:rsidRPr="00F960FC" w:rsidRDefault="00784C61" w:rsidP="00784C61">
      <w:pPr>
        <w:rPr>
          <w:sz w:val="28"/>
          <w:lang w:val="fr-FR"/>
        </w:rPr>
      </w:pPr>
      <w:r w:rsidRPr="00F960FC">
        <w:rPr>
          <w:sz w:val="28"/>
          <w:lang w:val="fr-FR"/>
        </w:rPr>
        <w:t xml:space="preserve">Ce projet de </w:t>
      </w:r>
      <w:r w:rsidR="003E3DBD">
        <w:rPr>
          <w:sz w:val="28"/>
          <w:lang w:val="fr-FR"/>
        </w:rPr>
        <w:t>seconde</w:t>
      </w:r>
      <w:r w:rsidRPr="00F960FC">
        <w:rPr>
          <w:sz w:val="28"/>
          <w:lang w:val="fr-FR"/>
        </w:rPr>
        <w:t xml:space="preserve"> année de DUT Informatique</w:t>
      </w:r>
      <w:r>
        <w:rPr>
          <w:sz w:val="28"/>
          <w:lang w:val="fr-FR"/>
        </w:rPr>
        <w:t xml:space="preserve"> a été réalisé</w:t>
      </w:r>
      <w:r w:rsidRPr="00F960FC">
        <w:rPr>
          <w:sz w:val="28"/>
          <w:lang w:val="fr-FR"/>
        </w:rPr>
        <w:t xml:space="preserve"> en </w:t>
      </w:r>
      <w:r w:rsidR="003E3DBD">
        <w:rPr>
          <w:sz w:val="28"/>
          <w:lang w:val="fr-FR"/>
        </w:rPr>
        <w:t>trinôme</w:t>
      </w:r>
      <w:r w:rsidR="009B60CF">
        <w:rPr>
          <w:sz w:val="28"/>
          <w:lang w:val="fr-FR"/>
        </w:rPr>
        <w:t>s</w:t>
      </w:r>
      <w:r w:rsidRPr="00F960FC">
        <w:rPr>
          <w:sz w:val="28"/>
          <w:lang w:val="fr-FR"/>
        </w:rPr>
        <w:t xml:space="preserve">, les membres sont : </w:t>
      </w:r>
    </w:p>
    <w:p w:rsidR="00784C61" w:rsidRPr="00F960FC" w:rsidRDefault="00784C61" w:rsidP="00784C61">
      <w:pPr>
        <w:pStyle w:val="Paragraphedeliste"/>
        <w:numPr>
          <w:ilvl w:val="0"/>
          <w:numId w:val="4"/>
        </w:numPr>
        <w:rPr>
          <w:sz w:val="28"/>
          <w:lang w:val="fr-FR"/>
        </w:rPr>
      </w:pPr>
      <w:r w:rsidRPr="00F960FC">
        <w:rPr>
          <w:sz w:val="28"/>
          <w:lang w:val="fr-FR"/>
        </w:rPr>
        <w:t>Cindy MENDES</w:t>
      </w:r>
    </w:p>
    <w:p w:rsidR="00784C61" w:rsidRDefault="00784C61" w:rsidP="00784C61">
      <w:pPr>
        <w:pStyle w:val="Paragraphedeliste"/>
        <w:numPr>
          <w:ilvl w:val="0"/>
          <w:numId w:val="4"/>
        </w:numPr>
        <w:rPr>
          <w:sz w:val="28"/>
          <w:lang w:val="fr-FR"/>
        </w:rPr>
      </w:pPr>
      <w:r>
        <w:rPr>
          <w:sz w:val="28"/>
          <w:lang w:val="fr-FR"/>
        </w:rPr>
        <w:t>Julien</w:t>
      </w:r>
      <w:r w:rsidRPr="00F960FC">
        <w:rPr>
          <w:sz w:val="28"/>
          <w:lang w:val="fr-FR"/>
        </w:rPr>
        <w:t xml:space="preserve"> </w:t>
      </w:r>
      <w:r>
        <w:rPr>
          <w:sz w:val="28"/>
          <w:lang w:val="fr-FR"/>
        </w:rPr>
        <w:t>DIAS</w:t>
      </w:r>
    </w:p>
    <w:p w:rsidR="003E3DBD" w:rsidRPr="0041611B" w:rsidRDefault="003E3DBD" w:rsidP="00784C61">
      <w:pPr>
        <w:pStyle w:val="Paragraphedeliste"/>
        <w:numPr>
          <w:ilvl w:val="0"/>
          <w:numId w:val="4"/>
        </w:numPr>
        <w:rPr>
          <w:sz w:val="28"/>
          <w:lang w:val="fr-FR"/>
        </w:rPr>
      </w:pPr>
      <w:r>
        <w:rPr>
          <w:sz w:val="28"/>
          <w:lang w:val="fr-FR"/>
        </w:rPr>
        <w:t>Cyril TELLIER</w:t>
      </w:r>
    </w:p>
    <w:p w:rsidR="00CB5F75" w:rsidRDefault="00CB5F75" w:rsidP="007156B2">
      <w:pPr>
        <w:rPr>
          <w:sz w:val="28"/>
          <w:lang w:val="fr-FR"/>
        </w:rPr>
      </w:pPr>
    </w:p>
    <w:p w:rsidR="007156B2" w:rsidRDefault="00784C61" w:rsidP="007156B2">
      <w:pPr>
        <w:rPr>
          <w:sz w:val="28"/>
          <w:lang w:val="fr-FR"/>
        </w:rPr>
      </w:pPr>
      <w:r>
        <w:rPr>
          <w:sz w:val="28"/>
          <w:lang w:val="fr-FR"/>
        </w:rPr>
        <w:t xml:space="preserve">Ce projet consiste </w:t>
      </w:r>
      <w:bookmarkEnd w:id="1"/>
      <w:r w:rsidR="009D383A">
        <w:rPr>
          <w:sz w:val="28"/>
          <w:lang w:val="fr-FR"/>
        </w:rPr>
        <w:t xml:space="preserve">à créer </w:t>
      </w:r>
      <w:r w:rsidR="00EE117C">
        <w:rPr>
          <w:sz w:val="28"/>
          <w:lang w:val="fr-FR"/>
        </w:rPr>
        <w:t>une application client/serveur afin de gérer les réservations</w:t>
      </w:r>
      <w:r w:rsidR="00B93DFD">
        <w:rPr>
          <w:sz w:val="28"/>
          <w:lang w:val="fr-FR"/>
        </w:rPr>
        <w:t xml:space="preserve">, les </w:t>
      </w:r>
      <w:r w:rsidR="00EE117C">
        <w:rPr>
          <w:sz w:val="28"/>
          <w:lang w:val="fr-FR"/>
        </w:rPr>
        <w:t>emprunts</w:t>
      </w:r>
      <w:r w:rsidR="00B93DFD">
        <w:rPr>
          <w:sz w:val="28"/>
          <w:lang w:val="fr-FR"/>
        </w:rPr>
        <w:t xml:space="preserve"> ainsi que les </w:t>
      </w:r>
      <w:r w:rsidR="00EE117C">
        <w:rPr>
          <w:sz w:val="28"/>
          <w:lang w:val="fr-FR"/>
        </w:rPr>
        <w:t>retours</w:t>
      </w:r>
      <w:r w:rsidR="00CB5F75">
        <w:rPr>
          <w:sz w:val="28"/>
          <w:lang w:val="fr-FR"/>
        </w:rPr>
        <w:t>, à distance ou sur place,</w:t>
      </w:r>
      <w:r w:rsidR="00EE117C">
        <w:rPr>
          <w:sz w:val="28"/>
          <w:lang w:val="fr-FR"/>
        </w:rPr>
        <w:t xml:space="preserve"> de documents pour une bibliothèque.</w:t>
      </w:r>
    </w:p>
    <w:p w:rsidR="005E41BB" w:rsidRPr="00641C06" w:rsidRDefault="005E41BB" w:rsidP="005E41BB">
      <w:pPr>
        <w:pStyle w:val="Titre1"/>
        <w:rPr>
          <w:lang w:val="fr-FR"/>
        </w:rPr>
      </w:pPr>
      <w:r>
        <w:rPr>
          <w:lang w:val="fr-FR"/>
        </w:rPr>
        <w:t>Développement</w:t>
      </w:r>
    </w:p>
    <w:p w:rsidR="007156B2" w:rsidRDefault="005E41BB" w:rsidP="005E41BB">
      <w:pPr>
        <w:pStyle w:val="Titre2"/>
        <w:rPr>
          <w:lang w:val="fr-FR"/>
        </w:rPr>
      </w:pPr>
      <w:r>
        <w:rPr>
          <w:lang w:val="fr-FR"/>
        </w:rPr>
        <w:t>Échanges client-serveur</w:t>
      </w:r>
    </w:p>
    <w:p w:rsidR="005E41BB" w:rsidRDefault="005E41BB" w:rsidP="005E41BB">
      <w:pPr>
        <w:rPr>
          <w:sz w:val="28"/>
          <w:lang w:val="fr-FR"/>
        </w:rPr>
      </w:pPr>
      <w:r w:rsidRPr="005E41BB">
        <w:rPr>
          <w:sz w:val="28"/>
          <w:lang w:val="fr-FR"/>
        </w:rPr>
        <w:t>Comme demandé,</w:t>
      </w:r>
      <w:r>
        <w:rPr>
          <w:sz w:val="28"/>
          <w:lang w:val="fr-FR"/>
        </w:rPr>
        <w:t xml:space="preserve"> un serveur unique est initialisé par l’application avec une base d’abonnés et de documents. Le serveur possède trois ports ouverts en permanence correspondant aux trois services. Lors de la connexion d’un client au serveur, le serveur va ouvrir un nouveau thread qui correspondra au service demandé par le client et traitera la demande.</w:t>
      </w:r>
    </w:p>
    <w:p w:rsidR="004E26AB" w:rsidRDefault="004E26AB" w:rsidP="005E41BB">
      <w:pPr>
        <w:rPr>
          <w:sz w:val="28"/>
          <w:lang w:val="fr-FR"/>
        </w:rPr>
      </w:pPr>
      <w:r>
        <w:rPr>
          <w:noProof/>
          <w:sz w:val="28"/>
          <w:lang w:val="fr-FR"/>
        </w:rPr>
        <w:lastRenderedPageBreak/>
        <mc:AlternateContent>
          <mc:Choice Requires="wpc">
            <w:drawing>
              <wp:inline distT="0" distB="0" distL="0" distR="0">
                <wp:extent cx="8943975" cy="4155539"/>
                <wp:effectExtent l="0" t="0" r="0" b="0"/>
                <wp:docPr id="3" name="Zone de dessin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Zone de texte 4"/>
                        <wps:cNvSpPr txBox="1"/>
                        <wps:spPr>
                          <a:xfrm>
                            <a:off x="312420" y="89339"/>
                            <a:ext cx="455295" cy="304800"/>
                          </a:xfrm>
                          <a:prstGeom prst="rect">
                            <a:avLst/>
                          </a:prstGeom>
                          <a:solidFill>
                            <a:schemeClr val="lt1"/>
                          </a:solidFill>
                          <a:ln w="6350">
                            <a:solidFill>
                              <a:prstClr val="black"/>
                            </a:solidFill>
                          </a:ln>
                        </wps:spPr>
                        <wps:txbx>
                          <w:txbxContent>
                            <w:p w:rsidR="004E26AB" w:rsidRDefault="004E26AB">
                              <w:r>
                                <w:t>client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2278380" y="89339"/>
                            <a:ext cx="784860" cy="251460"/>
                          </a:xfrm>
                          <a:prstGeom prst="rect">
                            <a:avLst/>
                          </a:prstGeom>
                          <a:solidFill>
                            <a:schemeClr val="lt1"/>
                          </a:solidFill>
                          <a:ln w="6350">
                            <a:solidFill>
                              <a:prstClr val="black"/>
                            </a:solidFill>
                          </a:ln>
                        </wps:spPr>
                        <wps:txbx>
                          <w:txbxContent>
                            <w:p w:rsidR="004E26AB" w:rsidRDefault="004E26AB">
                              <w:proofErr w:type="spellStart"/>
                              <w:r>
                                <w:t>Serveur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onnecteur droit avec flèche 6"/>
                        <wps:cNvCnPr/>
                        <wps:spPr>
                          <a:xfrm>
                            <a:off x="767715" y="554159"/>
                            <a:ext cx="1876425" cy="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7"/>
                        <wps:cNvSpPr txBox="1"/>
                        <wps:spPr>
                          <a:xfrm>
                            <a:off x="4434840" y="35999"/>
                            <a:ext cx="539750" cy="304800"/>
                          </a:xfrm>
                          <a:prstGeom prst="rect">
                            <a:avLst/>
                          </a:prstGeom>
                          <a:solidFill>
                            <a:schemeClr val="lt1"/>
                          </a:solidFill>
                          <a:ln w="6350">
                            <a:solidFill>
                              <a:prstClr val="black"/>
                            </a:solidFill>
                          </a:ln>
                        </wps:spPr>
                        <wps:txbx>
                          <w:txbxContent>
                            <w:p w:rsidR="004E26AB" w:rsidRDefault="004E26AB">
                              <w:r>
                                <w:t>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Connecteur droit avec flèche 8"/>
                        <wps:cNvCnPr/>
                        <wps:spPr>
                          <a:xfrm>
                            <a:off x="2644140" y="554159"/>
                            <a:ext cx="1790700" cy="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906780" y="234119"/>
                            <a:ext cx="1333500" cy="914400"/>
                          </a:xfrm>
                          <a:prstGeom prst="rect">
                            <a:avLst/>
                          </a:prstGeom>
                          <a:noFill/>
                          <a:ln w="6350">
                            <a:noFill/>
                          </a:ln>
                        </wps:spPr>
                        <wps:txbx>
                          <w:txbxContent>
                            <w:p w:rsidR="004E26AB" w:rsidRDefault="004E26AB">
                              <w:proofErr w:type="spellStart"/>
                              <w:r>
                                <w:t>demande</w:t>
                              </w:r>
                              <w:proofErr w:type="spellEnd"/>
                              <w:r>
                                <w:t xml:space="preserve"> de </w:t>
                              </w:r>
                              <w:proofErr w:type="spellStart"/>
                              <w:r>
                                <w:t>connexion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063240" y="135059"/>
                            <a:ext cx="5766435" cy="746760"/>
                          </a:xfrm>
                          <a:prstGeom prst="rect">
                            <a:avLst/>
                          </a:prstGeom>
                          <a:noFill/>
                          <a:ln w="6350">
                            <a:noFill/>
                          </a:ln>
                        </wps:spPr>
                        <wps:txbx>
                          <w:txbxContent>
                            <w:p w:rsidR="004E26AB" w:rsidRPr="004E26AB" w:rsidRDefault="004E26AB">
                              <w:pPr>
                                <w:rPr>
                                  <w:lang w:val="fr-FR"/>
                                </w:rPr>
                              </w:pPr>
                              <w:proofErr w:type="gramStart"/>
                              <w:r w:rsidRPr="004E26AB">
                                <w:rPr>
                                  <w:lang w:val="fr-FR"/>
                                </w:rPr>
                                <w:t>transfert</w:t>
                              </w:r>
                              <w:proofErr w:type="gramEnd"/>
                              <w:r w:rsidRPr="004E26AB">
                                <w:rPr>
                                  <w:lang w:val="fr-FR"/>
                                </w:rPr>
                                <w:t xml:space="preserve"> de la demande</w:t>
                              </w:r>
                              <w:r>
                                <w:rPr>
                                  <w:lang w:val="fr-FR"/>
                                </w:rPr>
                                <w:br/>
                              </w:r>
                              <w:r w:rsidRPr="004E26AB">
                                <w:rPr>
                                  <w:lang w:val="fr-FR"/>
                                </w:rPr>
                                <w:t xml:space="preserve"> à </w:t>
                              </w:r>
                              <w:r>
                                <w:rPr>
                                  <w:lang w:val="fr-FR"/>
                                </w:rPr>
                                <w:t>un nouveau thread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Connecteur droit avec flèche 11"/>
                        <wps:cNvCnPr/>
                        <wps:spPr>
                          <a:xfrm flipH="1">
                            <a:off x="805815" y="797999"/>
                            <a:ext cx="3552825" cy="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1417320" y="554159"/>
                            <a:ext cx="1156335" cy="914400"/>
                          </a:xfrm>
                          <a:prstGeom prst="rect">
                            <a:avLst/>
                          </a:prstGeom>
                          <a:noFill/>
                          <a:ln w="6350">
                            <a:noFill/>
                          </a:ln>
                        </wps:spPr>
                        <wps:txbx>
                          <w:txbxContent>
                            <w:p w:rsidR="004E26AB" w:rsidRDefault="004E26AB">
                              <w:proofErr w:type="spellStart"/>
                              <w:r>
                                <w:t>connexion</w:t>
                              </w:r>
                              <w:proofErr w:type="spellEnd"/>
                              <w:r>
                                <w:t xml:space="preserve"> </w:t>
                              </w:r>
                              <w:proofErr w:type="spellStart"/>
                              <w:r>
                                <w:t>acceptée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onnecteur droit avec flèche 13"/>
                        <wps:cNvCnPr/>
                        <wps:spPr>
                          <a:xfrm flipV="1">
                            <a:off x="767715" y="1537139"/>
                            <a:ext cx="38404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426720" y="965639"/>
                            <a:ext cx="4434840" cy="1264920"/>
                          </a:xfrm>
                          <a:prstGeom prst="rect">
                            <a:avLst/>
                          </a:prstGeom>
                          <a:noFill/>
                          <a:ln w="6350">
                            <a:solidFill>
                              <a:prstClr val="black"/>
                            </a:solidFill>
                          </a:ln>
                        </wps:spPr>
                        <wps:txbx>
                          <w:txbxContent>
                            <w:p w:rsidR="004E26AB" w:rsidRDefault="004E26AB">
                              <w:proofErr w:type="spellStart"/>
                              <w:r>
                                <w:t>tant</w:t>
                              </w:r>
                              <w:proofErr w:type="spellEnd"/>
                              <w:r>
                                <w:t xml:space="preserve"> que </w:t>
                              </w:r>
                              <w:proofErr w:type="spellStart"/>
                              <w:r>
                                <w:t>non</w:t>
                              </w:r>
                              <w:proofErr w:type="spellEnd"/>
                              <w:r>
                                <w:t xml:space="preserve"> </w:t>
                              </w:r>
                              <w:proofErr w:type="spellStart"/>
                              <w:r>
                                <w:t>identifié</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Zone de texte 15"/>
                        <wps:cNvSpPr txBox="1"/>
                        <wps:spPr>
                          <a:xfrm>
                            <a:off x="1737360" y="1262819"/>
                            <a:ext cx="1614170" cy="914400"/>
                          </a:xfrm>
                          <a:prstGeom prst="rect">
                            <a:avLst/>
                          </a:prstGeom>
                          <a:noFill/>
                          <a:ln w="6350">
                            <a:noFill/>
                          </a:ln>
                        </wps:spPr>
                        <wps:txbx>
                          <w:txbxContent>
                            <w:p w:rsidR="004E26AB" w:rsidRDefault="004E26AB">
                              <w:r>
                                <w:t xml:space="preserve">envoi d’un </w:t>
                              </w:r>
                              <w:proofErr w:type="spellStart"/>
                              <w:r>
                                <w:t>numéro</w:t>
                              </w:r>
                              <w:proofErr w:type="spellEnd"/>
                              <w:r>
                                <w:t xml:space="preserve"> </w:t>
                              </w:r>
                              <w:proofErr w:type="spellStart"/>
                              <w:r>
                                <w:t>d’abonné</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Connecteur droit avec flèche 16"/>
                        <wps:cNvCnPr/>
                        <wps:spPr>
                          <a:xfrm flipH="1">
                            <a:off x="906780" y="2017199"/>
                            <a:ext cx="358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Zone de texte 17"/>
                        <wps:cNvSpPr txBox="1"/>
                        <wps:spPr>
                          <a:xfrm>
                            <a:off x="1821180" y="1742879"/>
                            <a:ext cx="1126490" cy="914400"/>
                          </a:xfrm>
                          <a:prstGeom prst="rect">
                            <a:avLst/>
                          </a:prstGeom>
                          <a:noFill/>
                          <a:ln w="6350">
                            <a:noFill/>
                          </a:ln>
                        </wps:spPr>
                        <wps:txbx>
                          <w:txbxContent>
                            <w:p w:rsidR="004E26AB" w:rsidRDefault="004E26AB">
                              <w:proofErr w:type="spellStart"/>
                              <w:r>
                                <w:t>réponse</w:t>
                              </w:r>
                              <w:proofErr w:type="spellEnd"/>
                              <w:r>
                                <w:t xml:space="preserve"> du </w:t>
                              </w:r>
                              <w:proofErr w:type="spellStart"/>
                              <w:r>
                                <w:t>serveur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Connecteur droit avec flèche 24"/>
                        <wps:cNvCnPr/>
                        <wps:spPr>
                          <a:xfrm flipV="1">
                            <a:off x="767715" y="3103979"/>
                            <a:ext cx="38404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Zone de texte 14"/>
                        <wps:cNvSpPr txBox="1"/>
                        <wps:spPr>
                          <a:xfrm>
                            <a:off x="426720" y="2532479"/>
                            <a:ext cx="4434840" cy="1264920"/>
                          </a:xfrm>
                          <a:prstGeom prst="rect">
                            <a:avLst/>
                          </a:prstGeom>
                          <a:noFill/>
                          <a:ln w="6350">
                            <a:solidFill>
                              <a:prstClr val="black"/>
                            </a:solidFill>
                          </a:ln>
                        </wps:spPr>
                        <wps:txbx>
                          <w:txbxContent>
                            <w:p w:rsidR="004E26AB" w:rsidRDefault="004E26AB" w:rsidP="004E26AB">
                              <w:pPr>
                                <w:pStyle w:val="NormalWeb"/>
                                <w:spacing w:before="0" w:beforeAutospacing="0" w:after="320" w:afterAutospacing="0" w:line="300" w:lineRule="auto"/>
                              </w:pPr>
                              <w:proofErr w:type="spellStart"/>
                              <w:r>
                                <w:rPr>
                                  <w:rFonts w:ascii="Garamond" w:eastAsia="MS Mincho" w:hAnsi="Garamond"/>
                                  <w:color w:val="4C483D"/>
                                  <w:sz w:val="20"/>
                                  <w:szCs w:val="20"/>
                                  <w:lang w:val="en-US"/>
                                </w:rPr>
                                <w:t>tant</w:t>
                              </w:r>
                              <w:proofErr w:type="spellEnd"/>
                              <w:r>
                                <w:rPr>
                                  <w:rFonts w:ascii="Garamond" w:eastAsia="MS Mincho" w:hAnsi="Garamond"/>
                                  <w:color w:val="4C483D"/>
                                  <w:sz w:val="20"/>
                                  <w:szCs w:val="20"/>
                                  <w:lang w:val="en-US"/>
                                </w:rPr>
                                <w:t xml:space="preserve"> que document non trouvé</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Zone de texte 15"/>
                        <wps:cNvSpPr txBox="1"/>
                        <wps:spPr>
                          <a:xfrm>
                            <a:off x="1737360" y="2829659"/>
                            <a:ext cx="1803400" cy="914400"/>
                          </a:xfrm>
                          <a:prstGeom prst="rect">
                            <a:avLst/>
                          </a:prstGeom>
                          <a:noFill/>
                          <a:ln w="6350">
                            <a:noFill/>
                          </a:ln>
                        </wps:spPr>
                        <wps:txbx>
                          <w:txbxContent>
                            <w:p w:rsidR="004E26AB" w:rsidRDefault="004E26AB" w:rsidP="004E26AB">
                              <w:pPr>
                                <w:pStyle w:val="NormalWeb"/>
                                <w:spacing w:before="0" w:beforeAutospacing="0" w:after="320" w:afterAutospacing="0" w:line="300" w:lineRule="auto"/>
                              </w:pPr>
                              <w:r>
                                <w:rPr>
                                  <w:rFonts w:ascii="Garamond" w:eastAsia="MS Mincho" w:hAnsi="Garamond"/>
                                  <w:color w:val="4C483D"/>
                                  <w:sz w:val="20"/>
                                  <w:szCs w:val="20"/>
                                  <w:lang w:val="en-US"/>
                                </w:rPr>
                                <w:t xml:space="preserve">envoi d’un </w:t>
                              </w:r>
                              <w:proofErr w:type="spellStart"/>
                              <w:r>
                                <w:rPr>
                                  <w:rFonts w:ascii="Garamond" w:eastAsia="MS Mincho" w:hAnsi="Garamond"/>
                                  <w:color w:val="4C483D"/>
                                  <w:sz w:val="20"/>
                                  <w:szCs w:val="20"/>
                                  <w:lang w:val="en-US"/>
                                </w:rPr>
                                <w:t>numéro</w:t>
                              </w:r>
                              <w:proofErr w:type="spellEnd"/>
                              <w:r>
                                <w:rPr>
                                  <w:rFonts w:ascii="Garamond" w:eastAsia="MS Mincho" w:hAnsi="Garamond"/>
                                  <w:color w:val="4C483D"/>
                                  <w:sz w:val="20"/>
                                  <w:szCs w:val="20"/>
                                  <w:lang w:val="en-US"/>
                                </w:rPr>
                                <w:t xml:space="preserve"> de document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Connecteur droit avec flèche 27"/>
                        <wps:cNvCnPr/>
                        <wps:spPr>
                          <a:xfrm flipH="1">
                            <a:off x="906780" y="3584039"/>
                            <a:ext cx="3581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Zone de texte 17"/>
                        <wps:cNvSpPr txBox="1"/>
                        <wps:spPr>
                          <a:xfrm>
                            <a:off x="1906270" y="3241139"/>
                            <a:ext cx="1126490" cy="914400"/>
                          </a:xfrm>
                          <a:prstGeom prst="rect">
                            <a:avLst/>
                          </a:prstGeom>
                          <a:noFill/>
                          <a:ln w="6350">
                            <a:noFill/>
                          </a:ln>
                        </wps:spPr>
                        <wps:txbx>
                          <w:txbxContent>
                            <w:p w:rsidR="004E26AB" w:rsidRDefault="004E26AB" w:rsidP="004E26AB">
                              <w:pPr>
                                <w:pStyle w:val="NormalWeb"/>
                                <w:spacing w:before="0" w:beforeAutospacing="0" w:after="320" w:afterAutospacing="0" w:line="300" w:lineRule="auto"/>
                              </w:pPr>
                              <w:proofErr w:type="spellStart"/>
                              <w:r>
                                <w:rPr>
                                  <w:rFonts w:ascii="Garamond" w:eastAsia="MS Mincho" w:hAnsi="Garamond"/>
                                  <w:color w:val="4C483D"/>
                                  <w:sz w:val="20"/>
                                  <w:szCs w:val="20"/>
                                  <w:lang w:val="en-US"/>
                                </w:rPr>
                                <w:t>réponse</w:t>
                              </w:r>
                              <w:proofErr w:type="spellEnd"/>
                              <w:r>
                                <w:rPr>
                                  <w:rFonts w:ascii="Garamond" w:eastAsia="MS Mincho" w:hAnsi="Garamond"/>
                                  <w:color w:val="4C483D"/>
                                  <w:sz w:val="20"/>
                                  <w:szCs w:val="20"/>
                                  <w:lang w:val="en-US"/>
                                </w:rPr>
                                <w:t xml:space="preserve"> du </w:t>
                              </w:r>
                              <w:proofErr w:type="spellStart"/>
                              <w:r>
                                <w:rPr>
                                  <w:rFonts w:ascii="Garamond" w:eastAsia="MS Mincho" w:hAnsi="Garamond"/>
                                  <w:color w:val="4C483D"/>
                                  <w:sz w:val="20"/>
                                  <w:szCs w:val="20"/>
                                  <w:lang w:val="en-US"/>
                                </w:rPr>
                                <w:t>serveur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3" o:spid="_x0000_s1028" editas="canvas" style="width:704.25pt;height:327.2pt;mso-position-horizontal-relative:char;mso-position-vertical-relative:line" coordsize="89439,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9439;height:41554;visibility:visible;mso-wrap-style:square">
                  <v:fill o:detectmouseclick="t"/>
                  <v:path o:connecttype="none"/>
                </v:shape>
                <v:shape id="Zone de texte 4" o:spid="_x0000_s1030" type="#_x0000_t202" style="position:absolute;left:3124;top:893;width:4553;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4E26AB" w:rsidRDefault="004E26AB">
                        <w:r>
                          <w:t>client</w:t>
                        </w:r>
                      </w:p>
                    </w:txbxContent>
                  </v:textbox>
                </v:shape>
                <v:shape id="Zone de texte 5" o:spid="_x0000_s1031" type="#_x0000_t202" style="position:absolute;left:22783;top:893;width:78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4E26AB" w:rsidRDefault="004E26AB">
                        <w:proofErr w:type="spellStart"/>
                        <w:r>
                          <w:t>Serveur</w:t>
                        </w:r>
                        <w:proofErr w:type="spellEnd"/>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677;top:5541;width:18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" strokecolor="#f24f4f [3204]" strokeweight=".5pt">
                  <v:stroke dashstyle="3 1" endarrow="block" joinstyle="miter"/>
                </v:shape>
                <v:shape id="Zone de texte 7" o:spid="_x0000_s1033" type="#_x0000_t202" style="position:absolute;left:44348;top:359;width:5397;height:30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" fillcolor="white [3201]" strokeweight=".5pt">
                  <v:textbox>
                    <w:txbxContent>
                      <w:p w:rsidR="004E26AB" w:rsidRDefault="004E26AB">
                        <w:r>
                          <w:t>Service</w:t>
                        </w:r>
                      </w:p>
                    </w:txbxContent>
                  </v:textbox>
                </v:shape>
                <v:shape id="Connecteur droit avec flèche 8" o:spid="_x0000_s1034" type="#_x0000_t32" style="position:absolute;left:26441;top:5541;width:17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" strokecolor="#f24f4f [3204]" strokeweight=".5pt">
                  <v:stroke dashstyle="3 1" endarrow="block" joinstyle="miter"/>
                </v:shape>
                <v:shape id="Zone de texte 9" o:spid="_x0000_s1035" type="#_x0000_t202" style="position:absolute;left:9067;top:2341;width:13335;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4E26AB" w:rsidRDefault="004E26AB">
                        <w:proofErr w:type="spellStart"/>
                        <w:r>
                          <w:t>demande</w:t>
                        </w:r>
                        <w:proofErr w:type="spellEnd"/>
                        <w:r>
                          <w:t xml:space="preserve"> de </w:t>
                        </w:r>
                        <w:proofErr w:type="spellStart"/>
                        <w:r>
                          <w:t>connexion</w:t>
                        </w:r>
                        <w:proofErr w:type="spellEnd"/>
                      </w:p>
                    </w:txbxContent>
                  </v:textbox>
                </v:shape>
                <v:shape id="Zone de texte 10" o:spid="_x0000_s1036" type="#_x0000_t202" style="position:absolute;left:30632;top:1350;width:57664;height:74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uAz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jlFxlAL84AAAD//wMAUEsBAi0AFAAGAAgAAAAhANvh9svuAAAAhQEAABMAAAAAAAAA&#10;AAAAAAAAAAAAAFtDb250ZW50X1R5cGVzXS54bWxQSwECLQAUAAYACAAAACEAWvQsW78AAAAVAQAA&#10;CwAAAAAAAAAAAAAAAAAfAQAAX3JlbHMvLnJlbHNQSwECLQAUAAYACAAAACEAXYbgM8YAAADbAAAA&#10;DwAAAAAAAAAAAAAAAAAHAgAAZHJzL2Rvd25yZXYueG1sUEsFBgAAAAADAAMAtwAAAPoCAAAAAA==&#10;" filled="f" stroked="f" strokeweight=".5pt">
                  <v:textbox>
                    <w:txbxContent>
                      <w:p w:rsidR="004E26AB" w:rsidRPr="004E26AB" w:rsidRDefault="004E26AB">
                        <w:pPr>
                          <w:rPr>
                            <w:lang w:val="fr-FR"/>
                          </w:rPr>
                        </w:pPr>
                        <w:proofErr w:type="gramStart"/>
                        <w:r w:rsidRPr="004E26AB">
                          <w:rPr>
                            <w:lang w:val="fr-FR"/>
                          </w:rPr>
                          <w:t>transfert</w:t>
                        </w:r>
                        <w:proofErr w:type="gramEnd"/>
                        <w:r w:rsidRPr="004E26AB">
                          <w:rPr>
                            <w:lang w:val="fr-FR"/>
                          </w:rPr>
                          <w:t xml:space="preserve"> de la demande</w:t>
                        </w:r>
                        <w:r>
                          <w:rPr>
                            <w:lang w:val="fr-FR"/>
                          </w:rPr>
                          <w:br/>
                        </w:r>
                        <w:r w:rsidRPr="004E26AB">
                          <w:rPr>
                            <w:lang w:val="fr-FR"/>
                          </w:rPr>
                          <w:t xml:space="preserve"> à </w:t>
                        </w:r>
                        <w:r>
                          <w:rPr>
                            <w:lang w:val="fr-FR"/>
                          </w:rPr>
                          <w:t>un nouveau thread</w:t>
                        </w:r>
                      </w:p>
                    </w:txbxContent>
                  </v:textbox>
                </v:shape>
                <v:shape id="Connecteur droit avec flèche 11" o:spid="_x0000_s1037" type="#_x0000_t32" style="position:absolute;left:8058;top:7979;width:355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" strokecolor="#f24f4f [3204]" strokeweight=".5pt">
                  <v:stroke dashstyle="3 1" endarrow="block" joinstyle="miter"/>
                </v:shape>
                <v:shape id="Zone de texte 12" o:spid="_x0000_s1038" type="#_x0000_t202" style="position:absolute;left:14173;top:5541;width:11563;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" filled="f" stroked="f" strokeweight=".5pt">
                  <v:textbox>
                    <w:txbxContent>
                      <w:p w:rsidR="004E26AB" w:rsidRDefault="004E26AB">
                        <w:proofErr w:type="spellStart"/>
                        <w:r>
                          <w:t>connexion</w:t>
                        </w:r>
                        <w:proofErr w:type="spellEnd"/>
                        <w:r>
                          <w:t xml:space="preserve"> </w:t>
                        </w:r>
                        <w:proofErr w:type="spellStart"/>
                        <w:r>
                          <w:t>acceptée</w:t>
                        </w:r>
                        <w:proofErr w:type="spellEnd"/>
                      </w:p>
                    </w:txbxContent>
                  </v:textbox>
                </v:shape>
                <v:shape id="Connecteur droit avec flèche 13" o:spid="_x0000_s1039" type="#_x0000_t32" style="position:absolute;left:7677;top:15371;width:38404;height: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f24f4f [3204]" strokeweight=".5pt">
                  <v:stroke endarrow="block" joinstyle="miter"/>
                </v:shape>
                <v:shape id="Zone de texte 14" o:spid="_x0000_s1040" type="#_x0000_t202" style="position:absolute;left:4267;top:9656;width:44348;height:1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" filled="f" strokeweight=".5pt">
                  <v:textbox>
                    <w:txbxContent>
                      <w:p w:rsidR="004E26AB" w:rsidRDefault="004E26AB">
                        <w:proofErr w:type="spellStart"/>
                        <w:r>
                          <w:t>tant</w:t>
                        </w:r>
                        <w:proofErr w:type="spellEnd"/>
                        <w:r>
                          <w:t xml:space="preserve"> que </w:t>
                        </w:r>
                        <w:proofErr w:type="spellStart"/>
                        <w:r>
                          <w:t>non</w:t>
                        </w:r>
                        <w:proofErr w:type="spellEnd"/>
                        <w:r>
                          <w:t xml:space="preserve"> </w:t>
                        </w:r>
                        <w:proofErr w:type="spellStart"/>
                        <w:r>
                          <w:t>identifié</w:t>
                        </w:r>
                        <w:proofErr w:type="spellEnd"/>
                      </w:p>
                    </w:txbxContent>
                  </v:textbox>
                </v:shape>
                <v:shape id="Zone de texte 15" o:spid="_x0000_s1041" type="#_x0000_t202" style="position:absolute;left:17373;top:12628;width:16142;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4E26AB" w:rsidRDefault="004E26AB">
                        <w:r>
                          <w:t xml:space="preserve">envoi d’un </w:t>
                        </w:r>
                        <w:proofErr w:type="spellStart"/>
                        <w:r>
                          <w:t>numéro</w:t>
                        </w:r>
                        <w:proofErr w:type="spellEnd"/>
                        <w:r>
                          <w:t xml:space="preserve"> </w:t>
                        </w:r>
                        <w:proofErr w:type="spellStart"/>
                        <w:r>
                          <w:t>d’abonné</w:t>
                        </w:r>
                        <w:proofErr w:type="spellEnd"/>
                      </w:p>
                    </w:txbxContent>
                  </v:textbox>
                </v:shape>
                <v:shape id="Connecteur droit avec flèche 16" o:spid="_x0000_s1042" type="#_x0000_t32" style="position:absolute;left:9067;top:20171;width:358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f24f4f [3204]" strokeweight=".5pt">
                  <v:stroke endarrow="block" joinstyle="miter"/>
                </v:shape>
                <v:shape id="Zone de texte 17" o:spid="_x0000_s1043" type="#_x0000_t202" style="position:absolute;left:18211;top:17428;width:11265;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" filled="f" stroked="f" strokeweight=".5pt">
                  <v:textbox>
                    <w:txbxContent>
                      <w:p w:rsidR="004E26AB" w:rsidRDefault="004E26AB">
                        <w:proofErr w:type="spellStart"/>
                        <w:r>
                          <w:t>réponse</w:t>
                        </w:r>
                        <w:proofErr w:type="spellEnd"/>
                        <w:r>
                          <w:t xml:space="preserve"> du </w:t>
                        </w:r>
                        <w:proofErr w:type="spellStart"/>
                        <w:r>
                          <w:t>serveur</w:t>
                        </w:r>
                        <w:proofErr w:type="spellEnd"/>
                      </w:p>
                    </w:txbxContent>
                  </v:textbox>
                </v:shape>
                <v:shape id="Connecteur droit avec flèche 24" o:spid="_x0000_s1044" type="#_x0000_t32" style="position:absolute;left:7677;top:31039;width:38404;height: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f24f4f [3204]" strokeweight=".5pt">
                  <v:stroke endarrow="block" joinstyle="miter"/>
                </v:shape>
                <v:shape id="Zone de texte 14" o:spid="_x0000_s1045" type="#_x0000_t202" style="position:absolute;left:4267;top:25324;width:44348;height:12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" filled="f" strokeweight=".5pt">
                  <v:textbox>
                    <w:txbxContent>
                      <w:p w:rsidR="004E26AB" w:rsidRDefault="004E26AB" w:rsidP="004E26AB">
                        <w:pPr>
                          <w:pStyle w:val="NormalWeb"/>
                          <w:spacing w:before="0" w:beforeAutospacing="0" w:after="320" w:afterAutospacing="0" w:line="300" w:lineRule="auto"/>
                        </w:pPr>
                        <w:proofErr w:type="spellStart"/>
                        <w:r>
                          <w:rPr>
                            <w:rFonts w:ascii="Garamond" w:eastAsia="MS Mincho" w:hAnsi="Garamond"/>
                            <w:color w:val="4C483D"/>
                            <w:sz w:val="20"/>
                            <w:szCs w:val="20"/>
                            <w:lang w:val="en-US"/>
                          </w:rPr>
                          <w:t>tant</w:t>
                        </w:r>
                        <w:proofErr w:type="spellEnd"/>
                        <w:r>
                          <w:rPr>
                            <w:rFonts w:ascii="Garamond" w:eastAsia="MS Mincho" w:hAnsi="Garamond"/>
                            <w:color w:val="4C483D"/>
                            <w:sz w:val="20"/>
                            <w:szCs w:val="20"/>
                            <w:lang w:val="en-US"/>
                          </w:rPr>
                          <w:t xml:space="preserve"> que document non trouvé</w:t>
                        </w:r>
                      </w:p>
                    </w:txbxContent>
                  </v:textbox>
                </v:shape>
                <v:shape id="Zone de texte 15" o:spid="_x0000_s1046" type="#_x0000_t202" style="position:absolute;left:17373;top:28296;width:18034;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4E26AB" w:rsidRDefault="004E26AB" w:rsidP="004E26AB">
                        <w:pPr>
                          <w:pStyle w:val="NormalWeb"/>
                          <w:spacing w:before="0" w:beforeAutospacing="0" w:after="320" w:afterAutospacing="0" w:line="300" w:lineRule="auto"/>
                        </w:pPr>
                        <w:r>
                          <w:rPr>
                            <w:rFonts w:ascii="Garamond" w:eastAsia="MS Mincho" w:hAnsi="Garamond"/>
                            <w:color w:val="4C483D"/>
                            <w:sz w:val="20"/>
                            <w:szCs w:val="20"/>
                            <w:lang w:val="en-US"/>
                          </w:rPr>
                          <w:t xml:space="preserve">envoi d’un </w:t>
                        </w:r>
                        <w:proofErr w:type="spellStart"/>
                        <w:r>
                          <w:rPr>
                            <w:rFonts w:ascii="Garamond" w:eastAsia="MS Mincho" w:hAnsi="Garamond"/>
                            <w:color w:val="4C483D"/>
                            <w:sz w:val="20"/>
                            <w:szCs w:val="20"/>
                            <w:lang w:val="en-US"/>
                          </w:rPr>
                          <w:t>numéro</w:t>
                        </w:r>
                        <w:proofErr w:type="spellEnd"/>
                        <w:r>
                          <w:rPr>
                            <w:rFonts w:ascii="Garamond" w:eastAsia="MS Mincho" w:hAnsi="Garamond"/>
                            <w:color w:val="4C483D"/>
                            <w:sz w:val="20"/>
                            <w:szCs w:val="20"/>
                            <w:lang w:val="en-US"/>
                          </w:rPr>
                          <w:t xml:space="preserve"> de document</w:t>
                        </w:r>
                      </w:p>
                    </w:txbxContent>
                  </v:textbox>
                </v:shape>
                <v:shape id="Connecteur droit avec flèche 27" o:spid="_x0000_s1047" type="#_x0000_t32" style="position:absolute;left:9067;top:35840;width:358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f24f4f [3204]" strokeweight=".5pt">
                  <v:stroke endarrow="block" joinstyle="miter"/>
                </v:shape>
                <v:shape id="Zone de texte 17" o:spid="_x0000_s1048" type="#_x0000_t202" style="position:absolute;left:19062;top:32411;width:11265;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" filled="f" stroked="f" strokeweight=".5pt">
                  <v:textbox>
                    <w:txbxContent>
                      <w:p w:rsidR="004E26AB" w:rsidRDefault="004E26AB" w:rsidP="004E26AB">
                        <w:pPr>
                          <w:pStyle w:val="NormalWeb"/>
                          <w:spacing w:before="0" w:beforeAutospacing="0" w:after="320" w:afterAutospacing="0" w:line="300" w:lineRule="auto"/>
                        </w:pPr>
                        <w:proofErr w:type="spellStart"/>
                        <w:r>
                          <w:rPr>
                            <w:rFonts w:ascii="Garamond" w:eastAsia="MS Mincho" w:hAnsi="Garamond"/>
                            <w:color w:val="4C483D"/>
                            <w:sz w:val="20"/>
                            <w:szCs w:val="20"/>
                            <w:lang w:val="en-US"/>
                          </w:rPr>
                          <w:t>réponse</w:t>
                        </w:r>
                        <w:proofErr w:type="spellEnd"/>
                        <w:r>
                          <w:rPr>
                            <w:rFonts w:ascii="Garamond" w:eastAsia="MS Mincho" w:hAnsi="Garamond"/>
                            <w:color w:val="4C483D"/>
                            <w:sz w:val="20"/>
                            <w:szCs w:val="20"/>
                            <w:lang w:val="en-US"/>
                          </w:rPr>
                          <w:t xml:space="preserve"> du </w:t>
                        </w:r>
                        <w:proofErr w:type="spellStart"/>
                        <w:r>
                          <w:rPr>
                            <w:rFonts w:ascii="Garamond" w:eastAsia="MS Mincho" w:hAnsi="Garamond"/>
                            <w:color w:val="4C483D"/>
                            <w:sz w:val="20"/>
                            <w:szCs w:val="20"/>
                            <w:lang w:val="en-US"/>
                          </w:rPr>
                          <w:t>serveur</w:t>
                        </w:r>
                        <w:proofErr w:type="spellEnd"/>
                      </w:p>
                    </w:txbxContent>
                  </v:textbox>
                </v:shape>
                <w10:anchorlock/>
              </v:group>
            </w:pict>
          </mc:Fallback>
        </mc:AlternateContent>
      </w:r>
      <w:r>
        <w:rPr>
          <w:sz w:val="28"/>
          <w:lang w:val="fr-FR"/>
        </w:rPr>
        <w:br/>
      </w:r>
      <w:r>
        <w:rPr>
          <w:sz w:val="28"/>
          <w:lang w:val="fr-FR"/>
        </w:rPr>
        <w:tab/>
      </w:r>
      <w:r>
        <w:rPr>
          <w:sz w:val="28"/>
          <w:lang w:val="fr-FR"/>
        </w:rPr>
        <w:tab/>
        <w:t>Schéma de l’échange client-serveur</w:t>
      </w:r>
      <w:bookmarkStart w:id="3" w:name="_GoBack"/>
      <w:bookmarkEnd w:id="3"/>
    </w:p>
    <w:p w:rsidR="005E41BB" w:rsidRDefault="005E41BB" w:rsidP="005E41BB">
      <w:pPr>
        <w:pStyle w:val="Titre2"/>
        <w:rPr>
          <w:lang w:val="fr-FR"/>
        </w:rPr>
      </w:pPr>
      <w:r>
        <w:rPr>
          <w:lang w:val="fr-FR"/>
        </w:rPr>
        <w:t>Bases de données, threads et sections critiques</w:t>
      </w:r>
    </w:p>
    <w:p w:rsidR="00B95F34" w:rsidRDefault="00B95F34" w:rsidP="00B95F34">
      <w:pPr>
        <w:rPr>
          <w:sz w:val="28"/>
          <w:lang w:val="fr-FR"/>
        </w:rPr>
      </w:pPr>
      <w:r>
        <w:rPr>
          <w:sz w:val="28"/>
          <w:lang w:val="fr-FR"/>
        </w:rPr>
        <w:t>Lorsqu’un client cherche à emprunter ou à réserver, il doit d’abord s’identifier puis donner le numéro du document qu’il souhaite emprunter/réserver. Le serveur va vérifier que les données entrées sont correctes puis le thread va créer une section critique sur le document pour vérifier et changer son état.</w:t>
      </w:r>
    </w:p>
    <w:p w:rsidR="007D1740" w:rsidRPr="00B95F34" w:rsidRDefault="007D1740" w:rsidP="00B95F34">
      <w:pPr>
        <w:rPr>
          <w:sz w:val="28"/>
          <w:lang w:val="fr-FR"/>
        </w:rPr>
      </w:pPr>
      <w:r>
        <w:rPr>
          <w:sz w:val="28"/>
          <w:lang w:val="fr-FR"/>
        </w:rPr>
        <w:t>Dans le cas d’un retour, seul le numéro du document est demandé, mais le traitement est similaire.</w:t>
      </w:r>
    </w:p>
    <w:p w:rsidR="00C821DE" w:rsidRDefault="00C821DE">
      <w:pPr>
        <w:rPr>
          <w:lang w:val="fr-FR"/>
        </w:rPr>
      </w:pPr>
      <w:r>
        <w:rPr>
          <w:lang w:val="fr-FR"/>
        </w:rPr>
        <w:br w:type="page"/>
      </w:r>
    </w:p>
    <w:p w:rsidR="004C6C5A" w:rsidRPr="00856ED2" w:rsidRDefault="004C6C5A" w:rsidP="004C6C5A">
      <w:pPr>
        <w:pStyle w:val="Titre1"/>
        <w:rPr>
          <w:lang w:val="fr-FR"/>
        </w:rPr>
      </w:pPr>
      <w:r>
        <w:rPr>
          <w:rFonts w:ascii="Century Gothic" w:hAnsi="Century Gothic"/>
          <w:color w:val="F24F4F"/>
          <w:lang w:val="fr-FR"/>
        </w:rPr>
        <w:lastRenderedPageBreak/>
        <w:br/>
      </w:r>
      <w:bookmarkStart w:id="4" w:name="_Toc534963735"/>
      <w:r>
        <w:rPr>
          <w:rFonts w:ascii="Century Gothic" w:hAnsi="Century Gothic"/>
          <w:color w:val="F24F4F"/>
          <w:lang w:val="fr-FR"/>
        </w:rPr>
        <w:t>Bilan de projet</w:t>
      </w:r>
      <w:bookmarkEnd w:id="4"/>
    </w:p>
    <w:p w:rsidR="008B50C0" w:rsidRDefault="008B50C0" w:rsidP="008B50C0">
      <w:pPr>
        <w:rPr>
          <w:b/>
          <w:sz w:val="28"/>
          <w:szCs w:val="28"/>
          <w:u w:val="single"/>
          <w:lang w:val="fr-FR"/>
        </w:rPr>
      </w:pPr>
      <w:r>
        <w:rPr>
          <w:b/>
          <w:sz w:val="28"/>
          <w:szCs w:val="28"/>
          <w:u w:val="single"/>
          <w:lang w:val="fr-FR"/>
        </w:rPr>
        <w:br/>
        <w:t>Ce qui est réussi :</w:t>
      </w:r>
      <w:r w:rsidRPr="001B51C3">
        <w:rPr>
          <w:b/>
          <w:sz w:val="28"/>
          <w:szCs w:val="28"/>
          <w:u w:val="single"/>
          <w:lang w:val="fr-FR"/>
        </w:rPr>
        <w:t xml:space="preserve">  </w:t>
      </w:r>
    </w:p>
    <w:p w:rsidR="008B50C0" w:rsidRDefault="00794735" w:rsidP="00794735">
      <w:pPr>
        <w:pStyle w:val="Paragraphedeliste"/>
        <w:numPr>
          <w:ilvl w:val="0"/>
          <w:numId w:val="24"/>
        </w:numPr>
        <w:rPr>
          <w:sz w:val="28"/>
          <w:szCs w:val="28"/>
          <w:lang w:val="fr-FR"/>
        </w:rPr>
      </w:pPr>
      <w:proofErr w:type="gramStart"/>
      <w:r>
        <w:rPr>
          <w:sz w:val="28"/>
          <w:szCs w:val="28"/>
          <w:lang w:val="fr-FR"/>
        </w:rPr>
        <w:t>serveur</w:t>
      </w:r>
      <w:proofErr w:type="gramEnd"/>
      <w:r>
        <w:rPr>
          <w:sz w:val="28"/>
          <w:szCs w:val="28"/>
          <w:lang w:val="fr-FR"/>
        </w:rPr>
        <w:t xml:space="preserve"> unique opérationnel</w:t>
      </w:r>
    </w:p>
    <w:p w:rsidR="00794735" w:rsidRDefault="00794735" w:rsidP="00794735">
      <w:pPr>
        <w:pStyle w:val="Paragraphedeliste"/>
        <w:numPr>
          <w:ilvl w:val="0"/>
          <w:numId w:val="24"/>
        </w:numPr>
        <w:rPr>
          <w:sz w:val="28"/>
          <w:szCs w:val="28"/>
          <w:lang w:val="fr-FR"/>
        </w:rPr>
      </w:pPr>
      <w:proofErr w:type="gramStart"/>
      <w:r>
        <w:rPr>
          <w:sz w:val="28"/>
          <w:szCs w:val="28"/>
          <w:lang w:val="fr-FR"/>
        </w:rPr>
        <w:t>les</w:t>
      </w:r>
      <w:proofErr w:type="gramEnd"/>
      <w:r>
        <w:rPr>
          <w:sz w:val="28"/>
          <w:szCs w:val="28"/>
          <w:lang w:val="fr-FR"/>
        </w:rPr>
        <w:t xml:space="preserve"> trois services sont capable de traiter les demandes des clients</w:t>
      </w:r>
    </w:p>
    <w:p w:rsidR="00794735" w:rsidRPr="00794735" w:rsidRDefault="00794735" w:rsidP="00794735">
      <w:pPr>
        <w:pStyle w:val="Paragraphedeliste"/>
        <w:numPr>
          <w:ilvl w:val="0"/>
          <w:numId w:val="24"/>
        </w:numPr>
        <w:rPr>
          <w:sz w:val="28"/>
          <w:szCs w:val="28"/>
          <w:lang w:val="fr-FR"/>
        </w:rPr>
      </w:pPr>
      <w:r>
        <w:rPr>
          <w:sz w:val="28"/>
          <w:szCs w:val="28"/>
          <w:lang w:val="fr-FR"/>
        </w:rPr>
        <w:t>Trois applications clientes différentes capable de communiquer avec les trois services du serveur</w:t>
      </w:r>
    </w:p>
    <w:p w:rsidR="008B50C0" w:rsidRPr="001B51C3" w:rsidRDefault="008B50C0" w:rsidP="008B50C0">
      <w:pPr>
        <w:rPr>
          <w:b/>
          <w:sz w:val="28"/>
          <w:szCs w:val="28"/>
          <w:u w:val="single"/>
          <w:lang w:val="fr-FR"/>
        </w:rPr>
      </w:pPr>
      <w:r w:rsidRPr="001B51C3">
        <w:rPr>
          <w:b/>
          <w:sz w:val="28"/>
          <w:szCs w:val="28"/>
          <w:u w:val="single"/>
          <w:lang w:val="fr-FR"/>
        </w:rPr>
        <w:t>Améliorations envisageables</w:t>
      </w:r>
      <w:r>
        <w:rPr>
          <w:b/>
          <w:sz w:val="28"/>
          <w:szCs w:val="28"/>
          <w:u w:val="single"/>
          <w:lang w:val="fr-FR"/>
        </w:rPr>
        <w:t> :</w:t>
      </w:r>
    </w:p>
    <w:p w:rsidR="002B11C1" w:rsidRDefault="00794735" w:rsidP="00794735">
      <w:pPr>
        <w:pStyle w:val="Paragraphedeliste"/>
        <w:numPr>
          <w:ilvl w:val="0"/>
          <w:numId w:val="24"/>
        </w:numPr>
        <w:rPr>
          <w:sz w:val="28"/>
          <w:szCs w:val="28"/>
          <w:lang w:val="fr-FR"/>
        </w:rPr>
      </w:pPr>
      <w:r>
        <w:rPr>
          <w:sz w:val="28"/>
          <w:szCs w:val="28"/>
          <w:lang w:val="fr-FR"/>
        </w:rPr>
        <w:t>IHM</w:t>
      </w:r>
    </w:p>
    <w:p w:rsidR="00794735" w:rsidRDefault="00794735" w:rsidP="00794735">
      <w:pPr>
        <w:pStyle w:val="Paragraphedeliste"/>
        <w:numPr>
          <w:ilvl w:val="0"/>
          <w:numId w:val="24"/>
        </w:numPr>
        <w:rPr>
          <w:sz w:val="28"/>
          <w:szCs w:val="28"/>
          <w:lang w:val="fr-FR"/>
        </w:rPr>
      </w:pPr>
      <w:proofErr w:type="gramStart"/>
      <w:r>
        <w:rPr>
          <w:sz w:val="28"/>
          <w:szCs w:val="28"/>
          <w:lang w:val="fr-FR"/>
        </w:rPr>
        <w:t>utilisation</w:t>
      </w:r>
      <w:proofErr w:type="gramEnd"/>
      <w:r>
        <w:rPr>
          <w:sz w:val="28"/>
          <w:szCs w:val="28"/>
          <w:lang w:val="fr-FR"/>
        </w:rPr>
        <w:t xml:space="preserve"> de </w:t>
      </w:r>
      <w:proofErr w:type="spellStart"/>
      <w:r>
        <w:rPr>
          <w:sz w:val="28"/>
          <w:szCs w:val="28"/>
          <w:lang w:val="fr-FR"/>
        </w:rPr>
        <w:t>toString</w:t>
      </w:r>
      <w:proofErr w:type="spellEnd"/>
      <w:r>
        <w:rPr>
          <w:sz w:val="28"/>
          <w:szCs w:val="28"/>
          <w:lang w:val="fr-FR"/>
        </w:rPr>
        <w:t>() pour utiliser les noms des livres en plus du numéro du document</w:t>
      </w:r>
    </w:p>
    <w:p w:rsidR="002A4A17" w:rsidRPr="00794735" w:rsidRDefault="002A4A17" w:rsidP="00794735">
      <w:pPr>
        <w:pStyle w:val="Paragraphedeliste"/>
        <w:numPr>
          <w:ilvl w:val="0"/>
          <w:numId w:val="24"/>
        </w:numPr>
        <w:rPr>
          <w:sz w:val="28"/>
          <w:szCs w:val="28"/>
          <w:lang w:val="fr-FR"/>
        </w:rPr>
      </w:pPr>
      <w:proofErr w:type="gramStart"/>
      <w:r>
        <w:rPr>
          <w:sz w:val="28"/>
          <w:szCs w:val="28"/>
          <w:lang w:val="fr-FR"/>
        </w:rPr>
        <w:t>plusieurs</w:t>
      </w:r>
      <w:proofErr w:type="gramEnd"/>
      <w:r>
        <w:rPr>
          <w:sz w:val="28"/>
          <w:szCs w:val="28"/>
          <w:lang w:val="fr-FR"/>
        </w:rPr>
        <w:t xml:space="preserve"> types d’abonnés/documents</w:t>
      </w:r>
    </w:p>
    <w:sectPr w:rsidR="002A4A17" w:rsidRPr="00794735" w:rsidSect="0031285C">
      <w:headerReference w:type="default" r:id="rId11"/>
      <w:footerReference w:type="default" r:id="rId12"/>
      <w:pgSz w:w="11907" w:h="16839" w:code="1"/>
      <w:pgMar w:top="1148" w:right="1418" w:bottom="114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332" w:rsidRDefault="001A0332">
      <w:pPr>
        <w:spacing w:after="0" w:line="240" w:lineRule="auto"/>
      </w:pPr>
      <w:r>
        <w:separator/>
      </w:r>
    </w:p>
  </w:endnote>
  <w:endnote w:type="continuationSeparator" w:id="0">
    <w:p w:rsidR="001A0332" w:rsidRDefault="001A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49A" w:rsidRDefault="001A0332">
    <w:pPr>
      <w:pStyle w:val="Pieddepage"/>
    </w:pPr>
    <w:sdt>
      <w:sdtPr>
        <w:alias w:val="Titre"/>
        <w:tag w:val=""/>
        <w:id w:val="1897165667"/>
        <w:placeholder>
          <w:docPart w:val="DC8B86384682408791C40D98053D8563"/>
        </w:placeholder>
        <w:dataBinding w:prefixMappings="xmlns:ns0='http://purl.org/dc/elements/1.1/' xmlns:ns1='http://schemas.openxmlformats.org/package/2006/metadata/core-properties' " w:xpath="/ns1:coreProperties[1]/ns0:title[1]" w:storeItemID="{6C3C8BC8-F283-45AE-878A-BAB7291924A1}"/>
        <w:text/>
      </w:sdtPr>
      <w:sdtEndPr/>
      <w:sdtContent>
        <w:r w:rsidR="00E8649A">
          <w:t>Dossier de développement logiciel</w:t>
        </w:r>
      </w:sdtContent>
    </w:sdt>
    <w:r w:rsidR="00E8649A">
      <w:t xml:space="preserve"> </w:t>
    </w:r>
    <w:r w:rsidR="00E8649A">
      <w:ptab w:relativeTo="margin" w:alignment="right" w:leader="none"/>
    </w:r>
    <w:r w:rsidR="00E8649A">
      <w:fldChar w:fldCharType="begin"/>
    </w:r>
    <w:r w:rsidR="00E8649A">
      <w:instrText xml:space="preserve"> PAGE   \* MERGEFORMAT </w:instrText>
    </w:r>
    <w:r w:rsidR="00E8649A">
      <w:fldChar w:fldCharType="separate"/>
    </w:r>
    <w:r w:rsidR="003C4D1B">
      <w:rPr>
        <w:noProof/>
      </w:rPr>
      <w:t>3</w:t>
    </w:r>
    <w:r w:rsidR="00E8649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332" w:rsidRDefault="001A0332">
      <w:pPr>
        <w:spacing w:after="0" w:line="240" w:lineRule="auto"/>
      </w:pPr>
      <w:r>
        <w:separator/>
      </w:r>
    </w:p>
  </w:footnote>
  <w:footnote w:type="continuationSeparator" w:id="0">
    <w:p w:rsidR="001A0332" w:rsidRDefault="001A0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49A" w:rsidRDefault="00E8649A">
    <w:pPr>
      <w:pStyle w:val="En-tte"/>
    </w:pPr>
    <w:r>
      <w:rPr>
        <w:noProof/>
        <w:lang w:val="fr-FR" w:eastAsia="fr-FR"/>
      </w:rPr>
      <w:drawing>
        <wp:inline distT="0" distB="0" distL="0" distR="0" wp14:anchorId="269F4B5C" wp14:editId="481AC989">
          <wp:extent cx="2002945" cy="58044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ESCARTES.jpg"/>
                  <pic:cNvPicPr/>
                </pic:nvPicPr>
                <pic:blipFill>
                  <a:blip r:embed="rId1"/>
                  <a:stretch>
                    <a:fillRect/>
                  </a:stretch>
                </pic:blipFill>
                <pic:spPr>
                  <a:xfrm>
                    <a:off x="0" y="0"/>
                    <a:ext cx="2002945" cy="5804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BA0"/>
    <w:multiLevelType w:val="hybridMultilevel"/>
    <w:tmpl w:val="9C3AC52A"/>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3EA686F"/>
    <w:multiLevelType w:val="hybridMultilevel"/>
    <w:tmpl w:val="30F8E86E"/>
    <w:lvl w:ilvl="0" w:tplc="040C001B">
      <w:start w:val="1"/>
      <w:numFmt w:val="low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C5263FF"/>
    <w:multiLevelType w:val="hybridMultilevel"/>
    <w:tmpl w:val="DB04AB2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4647651"/>
    <w:multiLevelType w:val="hybridMultilevel"/>
    <w:tmpl w:val="C4A45E1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02223F"/>
    <w:multiLevelType w:val="hybridMultilevel"/>
    <w:tmpl w:val="E6BC42E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5E22620"/>
    <w:multiLevelType w:val="hybridMultilevel"/>
    <w:tmpl w:val="ED9E5068"/>
    <w:lvl w:ilvl="0" w:tplc="70B414C4">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F5171"/>
    <w:multiLevelType w:val="hybridMultilevel"/>
    <w:tmpl w:val="4008EA34"/>
    <w:lvl w:ilvl="0" w:tplc="64E07776">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D06584"/>
    <w:multiLevelType w:val="hybridMultilevel"/>
    <w:tmpl w:val="7318F4FA"/>
    <w:lvl w:ilvl="0" w:tplc="75AA83D2">
      <w:numFmt w:val="bullet"/>
      <w:lvlText w:val="-"/>
      <w:lvlJc w:val="left"/>
      <w:pPr>
        <w:ind w:left="720" w:hanging="360"/>
      </w:pPr>
      <w:rPr>
        <w:rFonts w:ascii="Garamond" w:eastAsiaTheme="minorEastAsia"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C5580E"/>
    <w:multiLevelType w:val="hybridMultilevel"/>
    <w:tmpl w:val="92765036"/>
    <w:lvl w:ilvl="0" w:tplc="70B414C4">
      <w:numFmt w:val="bullet"/>
      <w:lvlText w:val="-"/>
      <w:lvlJc w:val="left"/>
      <w:pPr>
        <w:ind w:left="1508" w:hanging="360"/>
      </w:pPr>
      <w:rPr>
        <w:rFonts w:ascii="Garamond" w:eastAsiaTheme="minorEastAsia" w:hAnsi="Garamond" w:cstheme="minorBidi"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1" w15:restartNumberingAfterBreak="0">
    <w:nsid w:val="4A0F6C7D"/>
    <w:multiLevelType w:val="hybridMultilevel"/>
    <w:tmpl w:val="875A0E0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AE56C24"/>
    <w:multiLevelType w:val="hybridMultilevel"/>
    <w:tmpl w:val="C8B68AA6"/>
    <w:lvl w:ilvl="0" w:tplc="7FFA4152">
      <w:start w:val="1"/>
      <w:numFmt w:val="upperRoman"/>
      <w:pStyle w:val="TM1"/>
      <w:lvlText w:val="%1."/>
      <w:lvlJc w:val="left"/>
      <w:pPr>
        <w:ind w:left="2135"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C7DC8"/>
    <w:multiLevelType w:val="hybridMultilevel"/>
    <w:tmpl w:val="831A0D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24F5668"/>
    <w:multiLevelType w:val="hybridMultilevel"/>
    <w:tmpl w:val="1EB6B542"/>
    <w:lvl w:ilvl="0" w:tplc="4B6CBF9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AA53E52"/>
    <w:multiLevelType w:val="hybridMultilevel"/>
    <w:tmpl w:val="2410F936"/>
    <w:lvl w:ilvl="0" w:tplc="040C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 w15:restartNumberingAfterBreak="0">
    <w:nsid w:val="5F8714E9"/>
    <w:multiLevelType w:val="hybridMultilevel"/>
    <w:tmpl w:val="A1EC79E8"/>
    <w:lvl w:ilvl="0" w:tplc="70B414C4">
      <w:numFmt w:val="bullet"/>
      <w:lvlText w:val="-"/>
      <w:lvlJc w:val="left"/>
      <w:pPr>
        <w:ind w:left="1508" w:hanging="360"/>
      </w:pPr>
      <w:rPr>
        <w:rFonts w:ascii="Garamond" w:eastAsiaTheme="minorEastAsia" w:hAnsi="Garamond" w:cstheme="minorBidi"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7" w15:restartNumberingAfterBreak="0">
    <w:nsid w:val="62F21AEC"/>
    <w:multiLevelType w:val="hybridMultilevel"/>
    <w:tmpl w:val="1A208FFC"/>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65705771"/>
    <w:multiLevelType w:val="hybridMultilevel"/>
    <w:tmpl w:val="7EEEDCB2"/>
    <w:lvl w:ilvl="0" w:tplc="040C0003">
      <w:start w:val="1"/>
      <w:numFmt w:val="bullet"/>
      <w:lvlText w:val="o"/>
      <w:lvlJc w:val="left"/>
      <w:pPr>
        <w:ind w:left="1508" w:hanging="360"/>
      </w:pPr>
      <w:rPr>
        <w:rFonts w:ascii="Courier New" w:hAnsi="Courier New" w:cs="Courier New" w:hint="default"/>
      </w:rPr>
    </w:lvl>
    <w:lvl w:ilvl="1" w:tplc="040C0003" w:tentative="1">
      <w:start w:val="1"/>
      <w:numFmt w:val="bullet"/>
      <w:lvlText w:val="o"/>
      <w:lvlJc w:val="left"/>
      <w:pPr>
        <w:ind w:left="2228" w:hanging="360"/>
      </w:pPr>
      <w:rPr>
        <w:rFonts w:ascii="Courier New" w:hAnsi="Courier New" w:cs="Courier New" w:hint="default"/>
      </w:rPr>
    </w:lvl>
    <w:lvl w:ilvl="2" w:tplc="040C0005" w:tentative="1">
      <w:start w:val="1"/>
      <w:numFmt w:val="bullet"/>
      <w:lvlText w:val=""/>
      <w:lvlJc w:val="left"/>
      <w:pPr>
        <w:ind w:left="2948" w:hanging="360"/>
      </w:pPr>
      <w:rPr>
        <w:rFonts w:ascii="Wingdings" w:hAnsi="Wingdings" w:hint="default"/>
      </w:rPr>
    </w:lvl>
    <w:lvl w:ilvl="3" w:tplc="040C0001" w:tentative="1">
      <w:start w:val="1"/>
      <w:numFmt w:val="bullet"/>
      <w:lvlText w:val=""/>
      <w:lvlJc w:val="left"/>
      <w:pPr>
        <w:ind w:left="3668" w:hanging="360"/>
      </w:pPr>
      <w:rPr>
        <w:rFonts w:ascii="Symbol" w:hAnsi="Symbol" w:hint="default"/>
      </w:rPr>
    </w:lvl>
    <w:lvl w:ilvl="4" w:tplc="040C0003" w:tentative="1">
      <w:start w:val="1"/>
      <w:numFmt w:val="bullet"/>
      <w:lvlText w:val="o"/>
      <w:lvlJc w:val="left"/>
      <w:pPr>
        <w:ind w:left="4388" w:hanging="360"/>
      </w:pPr>
      <w:rPr>
        <w:rFonts w:ascii="Courier New" w:hAnsi="Courier New" w:cs="Courier New" w:hint="default"/>
      </w:rPr>
    </w:lvl>
    <w:lvl w:ilvl="5" w:tplc="040C0005" w:tentative="1">
      <w:start w:val="1"/>
      <w:numFmt w:val="bullet"/>
      <w:lvlText w:val=""/>
      <w:lvlJc w:val="left"/>
      <w:pPr>
        <w:ind w:left="5108" w:hanging="360"/>
      </w:pPr>
      <w:rPr>
        <w:rFonts w:ascii="Wingdings" w:hAnsi="Wingdings" w:hint="default"/>
      </w:rPr>
    </w:lvl>
    <w:lvl w:ilvl="6" w:tplc="040C0001" w:tentative="1">
      <w:start w:val="1"/>
      <w:numFmt w:val="bullet"/>
      <w:lvlText w:val=""/>
      <w:lvlJc w:val="left"/>
      <w:pPr>
        <w:ind w:left="5828" w:hanging="360"/>
      </w:pPr>
      <w:rPr>
        <w:rFonts w:ascii="Symbol" w:hAnsi="Symbol" w:hint="default"/>
      </w:rPr>
    </w:lvl>
    <w:lvl w:ilvl="7" w:tplc="040C0003" w:tentative="1">
      <w:start w:val="1"/>
      <w:numFmt w:val="bullet"/>
      <w:lvlText w:val="o"/>
      <w:lvlJc w:val="left"/>
      <w:pPr>
        <w:ind w:left="6548" w:hanging="360"/>
      </w:pPr>
      <w:rPr>
        <w:rFonts w:ascii="Courier New" w:hAnsi="Courier New" w:cs="Courier New" w:hint="default"/>
      </w:rPr>
    </w:lvl>
    <w:lvl w:ilvl="8" w:tplc="040C0005" w:tentative="1">
      <w:start w:val="1"/>
      <w:numFmt w:val="bullet"/>
      <w:lvlText w:val=""/>
      <w:lvlJc w:val="left"/>
      <w:pPr>
        <w:ind w:left="7268" w:hanging="360"/>
      </w:pPr>
      <w:rPr>
        <w:rFonts w:ascii="Wingdings" w:hAnsi="Wingdings" w:hint="default"/>
      </w:rPr>
    </w:lvl>
  </w:abstractNum>
  <w:abstractNum w:abstractNumId="19" w15:restartNumberingAfterBreak="0">
    <w:nsid w:val="6FAD0116"/>
    <w:multiLevelType w:val="hybridMultilevel"/>
    <w:tmpl w:val="50424802"/>
    <w:lvl w:ilvl="0" w:tplc="DBFE224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00C5A1A"/>
    <w:multiLevelType w:val="hybridMultilevel"/>
    <w:tmpl w:val="AAD8BFF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31D74C5"/>
    <w:multiLevelType w:val="hybridMultilevel"/>
    <w:tmpl w:val="EAB84546"/>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333F74"/>
    <w:multiLevelType w:val="hybridMultilevel"/>
    <w:tmpl w:val="EAF664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7F0F2D7A"/>
    <w:multiLevelType w:val="hybridMultilevel"/>
    <w:tmpl w:val="D7A43F1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0"/>
  </w:num>
  <w:num w:numId="5">
    <w:abstractNumId w:val="3"/>
  </w:num>
  <w:num w:numId="6">
    <w:abstractNumId w:val="21"/>
  </w:num>
  <w:num w:numId="7">
    <w:abstractNumId w:val="22"/>
  </w:num>
  <w:num w:numId="8">
    <w:abstractNumId w:val="20"/>
  </w:num>
  <w:num w:numId="9">
    <w:abstractNumId w:val="5"/>
  </w:num>
  <w:num w:numId="10">
    <w:abstractNumId w:val="16"/>
  </w:num>
  <w:num w:numId="11">
    <w:abstractNumId w:val="10"/>
  </w:num>
  <w:num w:numId="12">
    <w:abstractNumId w:val="18"/>
  </w:num>
  <w:num w:numId="13">
    <w:abstractNumId w:val="13"/>
  </w:num>
  <w:num w:numId="14">
    <w:abstractNumId w:val="15"/>
  </w:num>
  <w:num w:numId="15">
    <w:abstractNumId w:val="14"/>
  </w:num>
  <w:num w:numId="16">
    <w:abstractNumId w:val="1"/>
  </w:num>
  <w:num w:numId="17">
    <w:abstractNumId w:val="11"/>
  </w:num>
  <w:num w:numId="18">
    <w:abstractNumId w:val="9"/>
  </w:num>
  <w:num w:numId="19">
    <w:abstractNumId w:val="17"/>
  </w:num>
  <w:num w:numId="20">
    <w:abstractNumId w:val="23"/>
  </w:num>
  <w:num w:numId="21">
    <w:abstractNumId w:val="7"/>
  </w:num>
  <w:num w:numId="22">
    <w:abstractNumId w:val="2"/>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47"/>
    <w:rsid w:val="00000A4A"/>
    <w:rsid w:val="00006540"/>
    <w:rsid w:val="00011BFD"/>
    <w:rsid w:val="00023A0A"/>
    <w:rsid w:val="00032362"/>
    <w:rsid w:val="0004505A"/>
    <w:rsid w:val="000605AD"/>
    <w:rsid w:val="00073D3D"/>
    <w:rsid w:val="000764C3"/>
    <w:rsid w:val="0008141D"/>
    <w:rsid w:val="000A5AAC"/>
    <w:rsid w:val="000B1814"/>
    <w:rsid w:val="000B3047"/>
    <w:rsid w:val="000C21B8"/>
    <w:rsid w:val="000C51D2"/>
    <w:rsid w:val="000C5244"/>
    <w:rsid w:val="000D036A"/>
    <w:rsid w:val="000D6AFC"/>
    <w:rsid w:val="00103BD9"/>
    <w:rsid w:val="00112D11"/>
    <w:rsid w:val="00126579"/>
    <w:rsid w:val="001442D6"/>
    <w:rsid w:val="001467CE"/>
    <w:rsid w:val="001511FC"/>
    <w:rsid w:val="00151647"/>
    <w:rsid w:val="0015303F"/>
    <w:rsid w:val="00153689"/>
    <w:rsid w:val="00157F07"/>
    <w:rsid w:val="001637FC"/>
    <w:rsid w:val="00164769"/>
    <w:rsid w:val="00167945"/>
    <w:rsid w:val="001754C2"/>
    <w:rsid w:val="001761FB"/>
    <w:rsid w:val="001960A5"/>
    <w:rsid w:val="0019647E"/>
    <w:rsid w:val="00196818"/>
    <w:rsid w:val="00197A90"/>
    <w:rsid w:val="001A0332"/>
    <w:rsid w:val="001A0542"/>
    <w:rsid w:val="001B0501"/>
    <w:rsid w:val="001B2DCE"/>
    <w:rsid w:val="001B4E64"/>
    <w:rsid w:val="001B51C3"/>
    <w:rsid w:val="001C2615"/>
    <w:rsid w:val="001C3F4D"/>
    <w:rsid w:val="001C424E"/>
    <w:rsid w:val="001D274E"/>
    <w:rsid w:val="001E15E4"/>
    <w:rsid w:val="001E2255"/>
    <w:rsid w:val="001E2315"/>
    <w:rsid w:val="001F040C"/>
    <w:rsid w:val="001F4C2A"/>
    <w:rsid w:val="001F5878"/>
    <w:rsid w:val="0020145F"/>
    <w:rsid w:val="0021096B"/>
    <w:rsid w:val="0022590B"/>
    <w:rsid w:val="00237B83"/>
    <w:rsid w:val="0024433B"/>
    <w:rsid w:val="002452AA"/>
    <w:rsid w:val="002515A0"/>
    <w:rsid w:val="00251A3F"/>
    <w:rsid w:val="00254408"/>
    <w:rsid w:val="002611FA"/>
    <w:rsid w:val="00262FD7"/>
    <w:rsid w:val="0027369E"/>
    <w:rsid w:val="00286C24"/>
    <w:rsid w:val="002A1CE0"/>
    <w:rsid w:val="002A4A17"/>
    <w:rsid w:val="002B11C1"/>
    <w:rsid w:val="002C080A"/>
    <w:rsid w:val="002C2796"/>
    <w:rsid w:val="002D2457"/>
    <w:rsid w:val="002D2FC3"/>
    <w:rsid w:val="002D4468"/>
    <w:rsid w:val="002E14A0"/>
    <w:rsid w:val="002E5663"/>
    <w:rsid w:val="002F0ADD"/>
    <w:rsid w:val="002F1E74"/>
    <w:rsid w:val="002F3C1C"/>
    <w:rsid w:val="00303006"/>
    <w:rsid w:val="0031285C"/>
    <w:rsid w:val="00320A75"/>
    <w:rsid w:val="00324247"/>
    <w:rsid w:val="00330BB2"/>
    <w:rsid w:val="0034276E"/>
    <w:rsid w:val="0034673E"/>
    <w:rsid w:val="00361B3D"/>
    <w:rsid w:val="00365A97"/>
    <w:rsid w:val="003676D6"/>
    <w:rsid w:val="00380E48"/>
    <w:rsid w:val="003905FF"/>
    <w:rsid w:val="00397612"/>
    <w:rsid w:val="003A0A69"/>
    <w:rsid w:val="003B6111"/>
    <w:rsid w:val="003C4D1B"/>
    <w:rsid w:val="003C6BAB"/>
    <w:rsid w:val="003D2269"/>
    <w:rsid w:val="003D488E"/>
    <w:rsid w:val="003D4D30"/>
    <w:rsid w:val="003E3DBD"/>
    <w:rsid w:val="003F1D84"/>
    <w:rsid w:val="003F2747"/>
    <w:rsid w:val="00405CF3"/>
    <w:rsid w:val="0041433A"/>
    <w:rsid w:val="0041611B"/>
    <w:rsid w:val="00427F46"/>
    <w:rsid w:val="004528F8"/>
    <w:rsid w:val="00453953"/>
    <w:rsid w:val="00457E6A"/>
    <w:rsid w:val="00460BD3"/>
    <w:rsid w:val="004761AE"/>
    <w:rsid w:val="00480AC8"/>
    <w:rsid w:val="0048633A"/>
    <w:rsid w:val="0049134A"/>
    <w:rsid w:val="004A44FC"/>
    <w:rsid w:val="004B5E6C"/>
    <w:rsid w:val="004C6C5A"/>
    <w:rsid w:val="004D0896"/>
    <w:rsid w:val="004D245F"/>
    <w:rsid w:val="004E1824"/>
    <w:rsid w:val="004E26AB"/>
    <w:rsid w:val="004E4FED"/>
    <w:rsid w:val="004E6886"/>
    <w:rsid w:val="004F1E7F"/>
    <w:rsid w:val="004F47C2"/>
    <w:rsid w:val="00505FC3"/>
    <w:rsid w:val="005304AC"/>
    <w:rsid w:val="00537685"/>
    <w:rsid w:val="00543EA0"/>
    <w:rsid w:val="0054555A"/>
    <w:rsid w:val="00554E58"/>
    <w:rsid w:val="005570A5"/>
    <w:rsid w:val="00561EBE"/>
    <w:rsid w:val="00580AD9"/>
    <w:rsid w:val="0058331B"/>
    <w:rsid w:val="00583376"/>
    <w:rsid w:val="005A55F7"/>
    <w:rsid w:val="005A6018"/>
    <w:rsid w:val="005B2BF1"/>
    <w:rsid w:val="005C4017"/>
    <w:rsid w:val="005E09E1"/>
    <w:rsid w:val="005E263F"/>
    <w:rsid w:val="005E375D"/>
    <w:rsid w:val="005E41BB"/>
    <w:rsid w:val="00605E95"/>
    <w:rsid w:val="00616F1F"/>
    <w:rsid w:val="00620F2F"/>
    <w:rsid w:val="00622F7C"/>
    <w:rsid w:val="00623EEC"/>
    <w:rsid w:val="0063272C"/>
    <w:rsid w:val="00633C35"/>
    <w:rsid w:val="0063557C"/>
    <w:rsid w:val="006377A9"/>
    <w:rsid w:val="00641C06"/>
    <w:rsid w:val="00646F0D"/>
    <w:rsid w:val="00651A02"/>
    <w:rsid w:val="00666A73"/>
    <w:rsid w:val="006760AB"/>
    <w:rsid w:val="006865C9"/>
    <w:rsid w:val="00693DB1"/>
    <w:rsid w:val="006A3C62"/>
    <w:rsid w:val="006A56DC"/>
    <w:rsid w:val="006A62B7"/>
    <w:rsid w:val="006B3E22"/>
    <w:rsid w:val="006B6AA0"/>
    <w:rsid w:val="006B79F5"/>
    <w:rsid w:val="006C6B63"/>
    <w:rsid w:val="006D05B3"/>
    <w:rsid w:val="006D366C"/>
    <w:rsid w:val="006D411E"/>
    <w:rsid w:val="006F161E"/>
    <w:rsid w:val="006F6433"/>
    <w:rsid w:val="00705D86"/>
    <w:rsid w:val="007070F3"/>
    <w:rsid w:val="007123DB"/>
    <w:rsid w:val="00712FA3"/>
    <w:rsid w:val="007156B2"/>
    <w:rsid w:val="00726ACA"/>
    <w:rsid w:val="007326E6"/>
    <w:rsid w:val="00744766"/>
    <w:rsid w:val="00754C68"/>
    <w:rsid w:val="00761572"/>
    <w:rsid w:val="007651BB"/>
    <w:rsid w:val="00784C61"/>
    <w:rsid w:val="00790A4C"/>
    <w:rsid w:val="00793645"/>
    <w:rsid w:val="00793F11"/>
    <w:rsid w:val="00794735"/>
    <w:rsid w:val="007971A7"/>
    <w:rsid w:val="007C44C9"/>
    <w:rsid w:val="007D1740"/>
    <w:rsid w:val="007D2F2F"/>
    <w:rsid w:val="007D6A03"/>
    <w:rsid w:val="007E21E3"/>
    <w:rsid w:val="007F5DE1"/>
    <w:rsid w:val="00816A67"/>
    <w:rsid w:val="00833703"/>
    <w:rsid w:val="00842AD6"/>
    <w:rsid w:val="00846582"/>
    <w:rsid w:val="0084670A"/>
    <w:rsid w:val="00856ED2"/>
    <w:rsid w:val="00863EBF"/>
    <w:rsid w:val="00867375"/>
    <w:rsid w:val="00867EFA"/>
    <w:rsid w:val="008758A7"/>
    <w:rsid w:val="008802B3"/>
    <w:rsid w:val="0088366F"/>
    <w:rsid w:val="008A0E92"/>
    <w:rsid w:val="008A619C"/>
    <w:rsid w:val="008B50C0"/>
    <w:rsid w:val="008D1CCC"/>
    <w:rsid w:val="008D7AA4"/>
    <w:rsid w:val="008F029C"/>
    <w:rsid w:val="008F450E"/>
    <w:rsid w:val="008F4BDD"/>
    <w:rsid w:val="008F7940"/>
    <w:rsid w:val="00905152"/>
    <w:rsid w:val="00915179"/>
    <w:rsid w:val="009162A5"/>
    <w:rsid w:val="00923405"/>
    <w:rsid w:val="00927384"/>
    <w:rsid w:val="0093203C"/>
    <w:rsid w:val="009333F7"/>
    <w:rsid w:val="00933475"/>
    <w:rsid w:val="00934967"/>
    <w:rsid w:val="00935A15"/>
    <w:rsid w:val="00941F9C"/>
    <w:rsid w:val="00952478"/>
    <w:rsid w:val="0096411B"/>
    <w:rsid w:val="0097449D"/>
    <w:rsid w:val="00976170"/>
    <w:rsid w:val="00995223"/>
    <w:rsid w:val="009B3478"/>
    <w:rsid w:val="009B385A"/>
    <w:rsid w:val="009B60CF"/>
    <w:rsid w:val="009C1A96"/>
    <w:rsid w:val="009C5BF4"/>
    <w:rsid w:val="009D1F8E"/>
    <w:rsid w:val="009D3232"/>
    <w:rsid w:val="009D383A"/>
    <w:rsid w:val="009D5459"/>
    <w:rsid w:val="009E0251"/>
    <w:rsid w:val="009E4115"/>
    <w:rsid w:val="009E7190"/>
    <w:rsid w:val="009F4849"/>
    <w:rsid w:val="00A1029D"/>
    <w:rsid w:val="00A14B44"/>
    <w:rsid w:val="00A24824"/>
    <w:rsid w:val="00A2733B"/>
    <w:rsid w:val="00A37917"/>
    <w:rsid w:val="00A41E85"/>
    <w:rsid w:val="00A53C86"/>
    <w:rsid w:val="00A53DBD"/>
    <w:rsid w:val="00A5684C"/>
    <w:rsid w:val="00A64E0A"/>
    <w:rsid w:val="00A70948"/>
    <w:rsid w:val="00A76179"/>
    <w:rsid w:val="00A816F8"/>
    <w:rsid w:val="00A82299"/>
    <w:rsid w:val="00A93F1D"/>
    <w:rsid w:val="00A97847"/>
    <w:rsid w:val="00AA147A"/>
    <w:rsid w:val="00AA42A7"/>
    <w:rsid w:val="00AB2331"/>
    <w:rsid w:val="00AB4408"/>
    <w:rsid w:val="00AB6827"/>
    <w:rsid w:val="00AC43E3"/>
    <w:rsid w:val="00AD02F2"/>
    <w:rsid w:val="00AD7029"/>
    <w:rsid w:val="00AE2824"/>
    <w:rsid w:val="00AF746E"/>
    <w:rsid w:val="00AF79D0"/>
    <w:rsid w:val="00B01042"/>
    <w:rsid w:val="00B069AA"/>
    <w:rsid w:val="00B11774"/>
    <w:rsid w:val="00B11913"/>
    <w:rsid w:val="00B240B8"/>
    <w:rsid w:val="00B30B3D"/>
    <w:rsid w:val="00B315E2"/>
    <w:rsid w:val="00B408E2"/>
    <w:rsid w:val="00B42A8B"/>
    <w:rsid w:val="00B43634"/>
    <w:rsid w:val="00B4677B"/>
    <w:rsid w:val="00B57583"/>
    <w:rsid w:val="00B62442"/>
    <w:rsid w:val="00B67748"/>
    <w:rsid w:val="00B67C5E"/>
    <w:rsid w:val="00B70B2A"/>
    <w:rsid w:val="00B73A2C"/>
    <w:rsid w:val="00B748C2"/>
    <w:rsid w:val="00B76BDF"/>
    <w:rsid w:val="00B8790B"/>
    <w:rsid w:val="00B93DFD"/>
    <w:rsid w:val="00B95F34"/>
    <w:rsid w:val="00B962E3"/>
    <w:rsid w:val="00B97DAA"/>
    <w:rsid w:val="00B97F2A"/>
    <w:rsid w:val="00BA224B"/>
    <w:rsid w:val="00BB237E"/>
    <w:rsid w:val="00BB50DF"/>
    <w:rsid w:val="00BB7C43"/>
    <w:rsid w:val="00BD070F"/>
    <w:rsid w:val="00BD3B55"/>
    <w:rsid w:val="00BE3762"/>
    <w:rsid w:val="00BE376D"/>
    <w:rsid w:val="00BE7FA3"/>
    <w:rsid w:val="00C005C9"/>
    <w:rsid w:val="00C02C97"/>
    <w:rsid w:val="00C03618"/>
    <w:rsid w:val="00C0503A"/>
    <w:rsid w:val="00C11F87"/>
    <w:rsid w:val="00C14248"/>
    <w:rsid w:val="00C220F4"/>
    <w:rsid w:val="00C3617E"/>
    <w:rsid w:val="00C56B9C"/>
    <w:rsid w:val="00C751F5"/>
    <w:rsid w:val="00C75B82"/>
    <w:rsid w:val="00C77F9C"/>
    <w:rsid w:val="00C81ED2"/>
    <w:rsid w:val="00C821DE"/>
    <w:rsid w:val="00C9341A"/>
    <w:rsid w:val="00CB5F75"/>
    <w:rsid w:val="00CC1444"/>
    <w:rsid w:val="00CC5B37"/>
    <w:rsid w:val="00CD336E"/>
    <w:rsid w:val="00CD456D"/>
    <w:rsid w:val="00CE79E5"/>
    <w:rsid w:val="00D01150"/>
    <w:rsid w:val="00D07794"/>
    <w:rsid w:val="00D220C7"/>
    <w:rsid w:val="00D26493"/>
    <w:rsid w:val="00D32538"/>
    <w:rsid w:val="00D35B63"/>
    <w:rsid w:val="00D3780F"/>
    <w:rsid w:val="00D37A74"/>
    <w:rsid w:val="00D40452"/>
    <w:rsid w:val="00D4468E"/>
    <w:rsid w:val="00D50330"/>
    <w:rsid w:val="00D545A0"/>
    <w:rsid w:val="00D56C60"/>
    <w:rsid w:val="00D65AA0"/>
    <w:rsid w:val="00D66A2F"/>
    <w:rsid w:val="00D700A1"/>
    <w:rsid w:val="00D74EDD"/>
    <w:rsid w:val="00D808CB"/>
    <w:rsid w:val="00D86475"/>
    <w:rsid w:val="00D934BC"/>
    <w:rsid w:val="00D976E6"/>
    <w:rsid w:val="00DB0ED3"/>
    <w:rsid w:val="00DC3D22"/>
    <w:rsid w:val="00DD464D"/>
    <w:rsid w:val="00DD6FB4"/>
    <w:rsid w:val="00DE0A1A"/>
    <w:rsid w:val="00DE1A7D"/>
    <w:rsid w:val="00DE2F12"/>
    <w:rsid w:val="00DF42C3"/>
    <w:rsid w:val="00DF483D"/>
    <w:rsid w:val="00DF4F47"/>
    <w:rsid w:val="00DF6D49"/>
    <w:rsid w:val="00DF7EC9"/>
    <w:rsid w:val="00DF7F3F"/>
    <w:rsid w:val="00E002CB"/>
    <w:rsid w:val="00E22A78"/>
    <w:rsid w:val="00E2458F"/>
    <w:rsid w:val="00E30CDE"/>
    <w:rsid w:val="00E31F6A"/>
    <w:rsid w:val="00E36287"/>
    <w:rsid w:val="00E411D7"/>
    <w:rsid w:val="00E52711"/>
    <w:rsid w:val="00E54A67"/>
    <w:rsid w:val="00E54F55"/>
    <w:rsid w:val="00E623A2"/>
    <w:rsid w:val="00E71AEE"/>
    <w:rsid w:val="00E72FB3"/>
    <w:rsid w:val="00E758D8"/>
    <w:rsid w:val="00E76CC7"/>
    <w:rsid w:val="00E81D6E"/>
    <w:rsid w:val="00E8649A"/>
    <w:rsid w:val="00E9320E"/>
    <w:rsid w:val="00EA7784"/>
    <w:rsid w:val="00EB1031"/>
    <w:rsid w:val="00EB4E41"/>
    <w:rsid w:val="00EB5D5F"/>
    <w:rsid w:val="00EB6269"/>
    <w:rsid w:val="00EB7FCC"/>
    <w:rsid w:val="00EC194E"/>
    <w:rsid w:val="00EC617E"/>
    <w:rsid w:val="00EC7265"/>
    <w:rsid w:val="00ED167C"/>
    <w:rsid w:val="00ED7266"/>
    <w:rsid w:val="00EE065C"/>
    <w:rsid w:val="00EE117C"/>
    <w:rsid w:val="00EE4203"/>
    <w:rsid w:val="00EF2C19"/>
    <w:rsid w:val="00EF5EAF"/>
    <w:rsid w:val="00F05D70"/>
    <w:rsid w:val="00F135F5"/>
    <w:rsid w:val="00F2461D"/>
    <w:rsid w:val="00F25AEC"/>
    <w:rsid w:val="00F4289D"/>
    <w:rsid w:val="00F52715"/>
    <w:rsid w:val="00F63EA2"/>
    <w:rsid w:val="00F64282"/>
    <w:rsid w:val="00F74F1B"/>
    <w:rsid w:val="00F76EF5"/>
    <w:rsid w:val="00F960FC"/>
    <w:rsid w:val="00F9627E"/>
    <w:rsid w:val="00FA0A64"/>
    <w:rsid w:val="00FA2025"/>
    <w:rsid w:val="00FA7EDF"/>
    <w:rsid w:val="00FB1B45"/>
    <w:rsid w:val="00FC0E4E"/>
    <w:rsid w:val="00FC2BF8"/>
    <w:rsid w:val="00FC5259"/>
    <w:rsid w:val="00FC7269"/>
    <w:rsid w:val="00FD0423"/>
    <w:rsid w:val="00FD202F"/>
    <w:rsid w:val="00FD2825"/>
    <w:rsid w:val="00FD3B9A"/>
    <w:rsid w:val="00FD5516"/>
    <w:rsid w:val="00FD75DF"/>
    <w:rsid w:val="00FE4C32"/>
    <w:rsid w:val="00FF00B8"/>
    <w:rsid w:val="00FF1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B0EC84"/>
  <w15:chartTrackingRefBased/>
  <w15:docId w15:val="{1488C318-63D5-4183-B32A-194A55D9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numPr>
        <w:numId w:val="15"/>
      </w:numPr>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left="576"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7326E6"/>
    <w:pPr>
      <w:ind w:left="720"/>
      <w:contextualSpacing/>
    </w:pPr>
  </w:style>
  <w:style w:type="character" w:styleId="Lienhypertextesuivivisit">
    <w:name w:val="FollowedHyperlink"/>
    <w:basedOn w:val="Policepardfaut"/>
    <w:uiPriority w:val="99"/>
    <w:semiHidden/>
    <w:unhideWhenUsed/>
    <w:rsid w:val="006A62B7"/>
    <w:rPr>
      <w:color w:val="A3648B" w:themeColor="followedHyperlink"/>
      <w:u w:val="single"/>
    </w:rPr>
  </w:style>
  <w:style w:type="paragraph" w:styleId="Textedebulles">
    <w:name w:val="Balloon Text"/>
    <w:basedOn w:val="Normal"/>
    <w:link w:val="TextedebullesCar"/>
    <w:uiPriority w:val="99"/>
    <w:semiHidden/>
    <w:unhideWhenUsed/>
    <w:rsid w:val="00AD702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7029"/>
    <w:rPr>
      <w:rFonts w:ascii="Segoe UI" w:hAnsi="Segoe UI" w:cs="Segoe UI"/>
      <w:sz w:val="18"/>
      <w:szCs w:val="18"/>
    </w:rPr>
  </w:style>
  <w:style w:type="paragraph" w:styleId="NormalWeb">
    <w:name w:val="Normal (Web)"/>
    <w:basedOn w:val="Normal"/>
    <w:uiPriority w:val="99"/>
    <w:semiHidden/>
    <w:unhideWhenUsed/>
    <w:rsid w:val="004E26AB"/>
    <w:pPr>
      <w:spacing w:before="100" w:beforeAutospacing="1" w:after="100" w:afterAutospacing="1" w:line="240" w:lineRule="auto"/>
    </w:pPr>
    <w:rPr>
      <w:rFonts w:ascii="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38B825C8D41D79CF9092FD021E9B7"/>
        <w:category>
          <w:name w:val="Général"/>
          <w:gallery w:val="placeholder"/>
        </w:category>
        <w:types>
          <w:type w:val="bbPlcHdr"/>
        </w:types>
        <w:behaviors>
          <w:behavior w:val="content"/>
        </w:behaviors>
        <w:guid w:val="{2D1DD85C-6266-42F0-AC39-C9DF4F633BB3}"/>
      </w:docPartPr>
      <w:docPartBody>
        <w:p w:rsidR="00417965" w:rsidRDefault="001E6D6D">
          <w:pPr>
            <w:pStyle w:val="46F38B825C8D41D79CF9092FD021E9B7"/>
          </w:pPr>
          <w:r w:rsidRPr="00790A4C">
            <w:t>[Adresse de messagerie]</w:t>
          </w:r>
        </w:p>
      </w:docPartBody>
    </w:docPart>
    <w:docPart>
      <w:docPartPr>
        <w:name w:val="6650B081553C407A98A6A1E1E87B4F19"/>
        <w:category>
          <w:name w:val="Général"/>
          <w:gallery w:val="placeholder"/>
        </w:category>
        <w:types>
          <w:type w:val="bbPlcHdr"/>
        </w:types>
        <w:behaviors>
          <w:behavior w:val="content"/>
        </w:behaviors>
        <w:guid w:val="{1477E506-0A7E-4407-9413-F0C688409E87}"/>
      </w:docPartPr>
      <w:docPartBody>
        <w:p w:rsidR="00417965" w:rsidRDefault="001E6D6D">
          <w:pPr>
            <w:pStyle w:val="6650B081553C407A98A6A1E1E87B4F19"/>
          </w:pPr>
          <w:r w:rsidRPr="0049134A">
            <w:t>[Adresse web]</w:t>
          </w:r>
        </w:p>
      </w:docPartBody>
    </w:docPart>
    <w:docPart>
      <w:docPartPr>
        <w:name w:val="74580777921C4EA7A2F0A4F3A8B5DA01"/>
        <w:category>
          <w:name w:val="Général"/>
          <w:gallery w:val="placeholder"/>
        </w:category>
        <w:types>
          <w:type w:val="bbPlcHdr"/>
        </w:types>
        <w:behaviors>
          <w:behavior w:val="content"/>
        </w:behaviors>
        <w:guid w:val="{2F6139CE-5DE3-48C5-B924-65011C4E610D}"/>
      </w:docPartPr>
      <w:docPartBody>
        <w:p w:rsidR="00417965" w:rsidRDefault="001E6D6D" w:rsidP="001E6D6D">
          <w:pPr>
            <w:pStyle w:val="74580777921C4EA7A2F0A4F3A8B5DA01"/>
          </w:pPr>
          <w:r w:rsidRPr="00790A4C">
            <w:t>[Adresse postale]</w:t>
          </w:r>
          <w:r w:rsidRPr="00790A4C">
            <w:br/>
            <w:t>[Code postal, ville]</w:t>
          </w:r>
        </w:p>
      </w:docPartBody>
    </w:docPart>
    <w:docPart>
      <w:docPartPr>
        <w:name w:val="DC8B86384682408791C40D98053D8563"/>
        <w:category>
          <w:name w:val="Général"/>
          <w:gallery w:val="placeholder"/>
        </w:category>
        <w:types>
          <w:type w:val="bbPlcHdr"/>
        </w:types>
        <w:behaviors>
          <w:behavior w:val="content"/>
        </w:behaviors>
        <w:guid w:val="{34873B1B-0E58-4A99-A659-F29C07BA5407}"/>
      </w:docPartPr>
      <w:docPartBody>
        <w:p w:rsidR="00304C3A" w:rsidRDefault="00417965" w:rsidP="00417965">
          <w:pPr>
            <w:pStyle w:val="DC8B86384682408791C40D98053D8563"/>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6D"/>
    <w:rsid w:val="001047E8"/>
    <w:rsid w:val="001E6D6D"/>
    <w:rsid w:val="00304C3A"/>
    <w:rsid w:val="003D1994"/>
    <w:rsid w:val="00417965"/>
    <w:rsid w:val="00467E93"/>
    <w:rsid w:val="0094053F"/>
    <w:rsid w:val="009C27CA"/>
    <w:rsid w:val="00B80B72"/>
    <w:rsid w:val="00E80EF3"/>
    <w:rsid w:val="00EC0134"/>
    <w:rsid w:val="00F367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139C954E6AC492BA7317BDAACD9E888">
    <w:name w:val="7139C954E6AC492BA7317BDAACD9E888"/>
  </w:style>
  <w:style w:type="paragraph" w:customStyle="1" w:styleId="B1C4AE85A69F4571A74DD4B777A3DDCE">
    <w:name w:val="B1C4AE85A69F4571A74DD4B777A3DDCE"/>
  </w:style>
  <w:style w:type="paragraph" w:customStyle="1" w:styleId="3C88A69097944D619CC98B7AF97076DC">
    <w:name w:val="3C88A69097944D619CC98B7AF97076DC"/>
  </w:style>
  <w:style w:type="paragraph" w:customStyle="1" w:styleId="EAF0762712564A7E9CB3C518AABD75FB">
    <w:name w:val="EAF0762712564A7E9CB3C518AABD75FB"/>
  </w:style>
  <w:style w:type="paragraph" w:customStyle="1" w:styleId="3B2725188B6D412E875A310A56DE88F0">
    <w:name w:val="3B2725188B6D412E875A310A56DE88F0"/>
  </w:style>
  <w:style w:type="paragraph" w:customStyle="1" w:styleId="3D4A11E1C48B45969B3459D62FD00E4A">
    <w:name w:val="3D4A11E1C48B45969B3459D62FD00E4A"/>
  </w:style>
  <w:style w:type="paragraph" w:customStyle="1" w:styleId="46F38B825C8D41D79CF9092FD021E9B7">
    <w:name w:val="46F38B825C8D41D79CF9092FD021E9B7"/>
  </w:style>
  <w:style w:type="paragraph" w:customStyle="1" w:styleId="6650B081553C407A98A6A1E1E87B4F19">
    <w:name w:val="6650B081553C407A98A6A1E1E87B4F19"/>
  </w:style>
  <w:style w:type="paragraph" w:customStyle="1" w:styleId="2D891FFA18B94D62AA128F229F9E9306">
    <w:name w:val="2D891FFA18B94D62AA128F229F9E9306"/>
  </w:style>
  <w:style w:type="paragraph" w:customStyle="1" w:styleId="4E6B6D948EA9414EA855A3516D736829">
    <w:name w:val="4E6B6D948EA9414EA855A3516D736829"/>
  </w:style>
  <w:style w:type="paragraph" w:customStyle="1" w:styleId="803E6BD98F9C4A11B3A5AC9FECCB30A0">
    <w:name w:val="803E6BD98F9C4A11B3A5AC9FECCB30A0"/>
    <w:rsid w:val="001E6D6D"/>
  </w:style>
  <w:style w:type="paragraph" w:customStyle="1" w:styleId="7FF4B287E3284A0B83106E570257FD2F">
    <w:name w:val="7FF4B287E3284A0B83106E570257FD2F"/>
    <w:rsid w:val="001E6D6D"/>
  </w:style>
  <w:style w:type="paragraph" w:customStyle="1" w:styleId="74580777921C4EA7A2F0A4F3A8B5DA01">
    <w:name w:val="74580777921C4EA7A2F0A4F3A8B5DA01"/>
    <w:rsid w:val="001E6D6D"/>
  </w:style>
  <w:style w:type="paragraph" w:customStyle="1" w:styleId="DC8B86384682408791C40D98053D8563">
    <w:name w:val="DC8B86384682408791C40D98053D8563"/>
    <w:rsid w:val="00417965"/>
  </w:style>
  <w:style w:type="paragraph" w:customStyle="1" w:styleId="C8E4C189C02443679FB24B980C75C3E5">
    <w:name w:val="C8E4C189C02443679FB24B980C75C3E5"/>
    <w:rsid w:val="00417965"/>
  </w:style>
  <w:style w:type="paragraph" w:customStyle="1" w:styleId="D47D1ACAF7D64B2E8CFDFAC738D1A8AF">
    <w:name w:val="D47D1ACAF7D64B2E8CFDFAC738D1A8AF"/>
    <w:rsid w:val="00EC0134"/>
  </w:style>
  <w:style w:type="paragraph" w:customStyle="1" w:styleId="1EB40B5B96C14D01905CBFEE716D6601">
    <w:name w:val="1EB40B5B96C14D01905CBFEE716D6601"/>
    <w:rsid w:val="00EC0134"/>
  </w:style>
  <w:style w:type="paragraph" w:customStyle="1" w:styleId="C8185973E3994AEC80C7EC43FC0DE3B3">
    <w:name w:val="C8185973E3994AEC80C7EC43FC0DE3B3"/>
    <w:rsid w:val="00EC0134"/>
  </w:style>
  <w:style w:type="paragraph" w:customStyle="1" w:styleId="C728D2B450384FB0ADB4EDD3F2070B67">
    <w:name w:val="C728D2B450384FB0ADB4EDD3F2070B67"/>
    <w:rsid w:val="00EC0134"/>
  </w:style>
  <w:style w:type="paragraph" w:customStyle="1" w:styleId="78419C64775F4878B885610FD3E1DDE1">
    <w:name w:val="78419C64775F4878B885610FD3E1DDE1"/>
    <w:rsid w:val="00EC0134"/>
  </w:style>
  <w:style w:type="paragraph" w:customStyle="1" w:styleId="69D8C19A7EA34317944864A74593307A">
    <w:name w:val="69D8C19A7EA34317944864A74593307A"/>
    <w:rsid w:val="00EC0134"/>
  </w:style>
  <w:style w:type="paragraph" w:customStyle="1" w:styleId="584E13CA443C4CD395639ACE44C55BE4">
    <w:name w:val="584E13CA443C4CD395639ACE44C55BE4"/>
    <w:rsid w:val="00EC01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MENDES Cindy
DIAS Julien</CompanyAddress>
  <CompanyPhone/>
  <CompanyFax/>
  <CompanyEmail>Groupe 203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DA2A66E-ACAC-4090-9CCC-EABE5066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181</TotalTime>
  <Pages>4</Pages>
  <Words>252</Words>
  <Characters>1386</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développement logiciel</vt: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développement logiciel</dc:title>
  <dc:subject>PROJET AppServ Java – ‘ Réservation/emprunt/retour bibliothèque ’</dc:subject>
  <dc:creator>CINDY MENDES</dc:creator>
  <cp:keywords/>
  <dc:description/>
  <cp:lastModifiedBy>Cyril Tellier</cp:lastModifiedBy>
  <cp:revision>45</cp:revision>
  <cp:lastPrinted>2018-03-16T17:39:00Z</cp:lastPrinted>
  <dcterms:created xsi:type="dcterms:W3CDTF">2018-06-06T22:16:00Z</dcterms:created>
  <dcterms:modified xsi:type="dcterms:W3CDTF">2019-01-13T20:44:00Z</dcterms:modified>
  <cp:contentStatus>Groupe 203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